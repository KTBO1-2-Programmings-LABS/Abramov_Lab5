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E4A404" w14:textId="535688BB" w:rsidR="00623056" w:rsidRDefault="00623056" w:rsidP="00737E5B">
      <w:pPr>
        <w:pStyle w:val="3"/>
      </w:pPr>
      <w:r>
        <w:rPr>
          <w:noProof/>
          <w:lang w:eastAsia="ru-RU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EC65D" wp14:editId="699CDC0A">
                <wp:simplePos x="0" y="0"/>
                <wp:positionH relativeFrom="margin">
                  <wp:align>right</wp:align>
                </wp:positionH>
                <wp:positionV relativeFrom="paragraph">
                  <wp:posOffset>6391910</wp:posOffset>
                </wp:positionV>
                <wp:extent cx="5929207" cy="1159933"/>
                <wp:effectExtent l="0" t="0" r="0" b="2540"/>
                <wp:wrapNone/>
                <wp:docPr id="825861056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7" cy="1159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60616" w14:textId="77777777" w:rsidR="00884395" w:rsidRDefault="00884395" w:rsidP="00623056">
                            <w:pPr>
                              <w:tabs>
                                <w:tab w:val="left" w:pos="3686"/>
                                <w:tab w:val="right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Выполнил</w:t>
                            </w:r>
                          </w:p>
                          <w:p w14:paraId="7C94558D" w14:textId="138B287C" w:rsidR="00884395" w:rsidRPr="00884395" w:rsidRDefault="00884395" w:rsidP="00623056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ind w:firstLine="0"/>
                            </w:pPr>
                            <w:r>
                              <w:t>студент группы КТбо1-2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t>. С.</w:t>
                            </w:r>
                            <w:r w:rsidRPr="00884395">
                              <w:t xml:space="preserve"> </w:t>
                            </w:r>
                            <w:r>
                              <w:t>Абрамов</w:t>
                            </w:r>
                          </w:p>
                          <w:p w14:paraId="7C6698A8" w14:textId="77777777" w:rsidR="00884395" w:rsidRDefault="00884395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>Принял</w:t>
                            </w:r>
                          </w:p>
                          <w:p w14:paraId="456D23AC" w14:textId="231FB8B5" w:rsidR="00884395" w:rsidRDefault="00884395" w:rsidP="009853BB">
                            <w:pPr>
                              <w:tabs>
                                <w:tab w:val="left" w:pos="3686"/>
                                <w:tab w:val="left" w:leader="underscore" w:pos="5670"/>
                                <w:tab w:val="right" w:pos="9072"/>
                              </w:tabs>
                              <w:spacing w:line="240" w:lineRule="auto"/>
                              <w:ind w:firstLine="0"/>
                            </w:pPr>
                            <w:r>
                              <w:t xml:space="preserve">доцент кафедры САиТ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В. С. Лапшин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C65D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415.65pt;margin-top:503.3pt;width:466.85pt;height:91.3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" fillcolor="white [3201]" stroked="f" strokeweight=".5pt">
                <v:textbox>
                  <w:txbxContent>
                    <w:p w14:paraId="5D360616" w14:textId="77777777" w:rsidR="00884395" w:rsidRDefault="00884395" w:rsidP="00623056">
                      <w:pPr>
                        <w:tabs>
                          <w:tab w:val="left" w:pos="3686"/>
                          <w:tab w:val="right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Выполнил</w:t>
                      </w:r>
                    </w:p>
                    <w:p w14:paraId="7C94558D" w14:textId="138B287C" w:rsidR="00884395" w:rsidRPr="00884395" w:rsidRDefault="00884395" w:rsidP="00623056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ind w:firstLine="0"/>
                      </w:pPr>
                      <w:r>
                        <w:t>студент группы КТбо1-2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t>. С.</w:t>
                      </w:r>
                      <w:r w:rsidRPr="00884395">
                        <w:t xml:space="preserve"> </w:t>
                      </w:r>
                      <w:r>
                        <w:t>Абрамов</w:t>
                      </w:r>
                    </w:p>
                    <w:p w14:paraId="7C6698A8" w14:textId="77777777" w:rsidR="00884395" w:rsidRDefault="00884395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>Принял</w:t>
                      </w:r>
                    </w:p>
                    <w:p w14:paraId="456D23AC" w14:textId="231FB8B5" w:rsidR="00884395" w:rsidRDefault="00884395" w:rsidP="009853BB">
                      <w:pPr>
                        <w:tabs>
                          <w:tab w:val="left" w:pos="3686"/>
                          <w:tab w:val="left" w:leader="underscore" w:pos="5670"/>
                          <w:tab w:val="right" w:pos="9072"/>
                        </w:tabs>
                        <w:spacing w:line="240" w:lineRule="auto"/>
                        <w:ind w:firstLine="0"/>
                      </w:pPr>
                      <w:r>
                        <w:t xml:space="preserve">доцент кафедры САиТ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В. С. Лапшин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5B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87E29" wp14:editId="00548C5E">
                <wp:simplePos x="1981200" y="9584267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1845733" cy="381000"/>
                <wp:effectExtent l="0" t="0" r="2540" b="0"/>
                <wp:wrapSquare wrapText="bothSides"/>
                <wp:docPr id="186853236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5733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7D7545" w14:textId="3C7FA0C1" w:rsidR="00884395" w:rsidRPr="003B0423" w:rsidRDefault="00884395" w:rsidP="00F25B6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Таганрог 202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87E29" id="Надпись 3" o:spid="_x0000_s1027" type="#_x0000_t202" style="position:absolute;left:0;text-align:left;margin-left:0;margin-top:0;width:145.35pt;height:3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" fillcolor="white [3201]" stroked="f" strokeweight=".5pt">
                <v:textbox>
                  <w:txbxContent>
                    <w:p w14:paraId="427D7545" w14:textId="3C7FA0C1" w:rsidR="00884395" w:rsidRPr="003B0423" w:rsidRDefault="00884395" w:rsidP="00F25B6D">
                      <w:pPr>
                        <w:spacing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Таганрог 202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40E0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22FE7" wp14:editId="17846EBD">
                <wp:simplePos x="0" y="0"/>
                <wp:positionH relativeFrom="margin">
                  <wp:align>right</wp:align>
                </wp:positionH>
                <wp:positionV relativeFrom="paragraph">
                  <wp:posOffset>-211</wp:posOffset>
                </wp:positionV>
                <wp:extent cx="5920740" cy="1803400"/>
                <wp:effectExtent l="0" t="0" r="3810" b="6350"/>
                <wp:wrapNone/>
                <wp:docPr id="1302074904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80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24D15E" w14:textId="77777777" w:rsidR="00884395" w:rsidRPr="00340E0A" w:rsidRDefault="00884395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Министерство науки и высшего образования Российской Федерации</w:t>
                            </w:r>
                          </w:p>
                          <w:p w14:paraId="1380C52A" w14:textId="77777777" w:rsidR="00884395" w:rsidRPr="00340E0A" w:rsidRDefault="00884395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Федеральное государственное автономное образовательное</w:t>
                            </w:r>
                          </w:p>
                          <w:p w14:paraId="4E1890B5" w14:textId="77777777" w:rsidR="00884395" w:rsidRPr="00340E0A" w:rsidRDefault="00884395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учреждение высшего образования</w:t>
                            </w:r>
                          </w:p>
                          <w:p w14:paraId="1F744F4A" w14:textId="77777777" w:rsidR="00884395" w:rsidRPr="00340E0A" w:rsidRDefault="00884395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«ЮЖНЫЙ ФЕДЕРАЛЬНЫЙ УНИВЕРСИТЕТ»</w:t>
                            </w:r>
                          </w:p>
                          <w:p w14:paraId="4C129410" w14:textId="77777777" w:rsidR="00884395" w:rsidRPr="00340E0A" w:rsidRDefault="00884395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(ФГАОУ ВО «ЮФУ»)</w:t>
                            </w:r>
                          </w:p>
                          <w:p w14:paraId="7FC6FCE8" w14:textId="77777777" w:rsidR="00884395" w:rsidRPr="00340E0A" w:rsidRDefault="00884395" w:rsidP="00340E0A">
                            <w:pPr>
                              <w:spacing w:after="120" w:line="240" w:lineRule="auto"/>
                              <w:ind w:firstLine="0"/>
                              <w:jc w:val="center"/>
                            </w:pPr>
                            <w:r w:rsidRPr="00340E0A">
                              <w:t>Институт компьютерных технологий и информационной безопасности</w:t>
                            </w:r>
                          </w:p>
                          <w:p w14:paraId="0FE13AFB" w14:textId="77777777" w:rsidR="00884395" w:rsidRPr="00340E0A" w:rsidRDefault="00884395" w:rsidP="00340E0A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 w:rsidRPr="00340E0A">
                              <w:t>Кафедра системного анализа и телекоммуникаций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2FE7" id="Надпись 1" o:spid="_x0000_s1028" type="#_x0000_t202" style="position:absolute;left:0;text-align:left;margin-left:415pt;margin-top:0;width:466.2pt;height:14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" fillcolor="white [3201]" stroked="f" strokeweight=".5pt">
                <v:textbox>
                  <w:txbxContent>
                    <w:p w14:paraId="0424D15E" w14:textId="77777777" w:rsidR="00884395" w:rsidRPr="00340E0A" w:rsidRDefault="00884395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Министерство науки и высшего образования Российской Федерации</w:t>
                      </w:r>
                    </w:p>
                    <w:p w14:paraId="1380C52A" w14:textId="77777777" w:rsidR="00884395" w:rsidRPr="00340E0A" w:rsidRDefault="00884395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Федеральное государственное автономное образовательное</w:t>
                      </w:r>
                    </w:p>
                    <w:p w14:paraId="4E1890B5" w14:textId="77777777" w:rsidR="00884395" w:rsidRPr="00340E0A" w:rsidRDefault="00884395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учреждение высшего образования</w:t>
                      </w:r>
                    </w:p>
                    <w:p w14:paraId="1F744F4A" w14:textId="77777777" w:rsidR="00884395" w:rsidRPr="00340E0A" w:rsidRDefault="00884395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«ЮЖНЫЙ ФЕДЕРАЛЬНЫЙ УНИВЕРСИТЕТ»</w:t>
                      </w:r>
                    </w:p>
                    <w:p w14:paraId="4C129410" w14:textId="77777777" w:rsidR="00884395" w:rsidRPr="00340E0A" w:rsidRDefault="00884395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(ФГАОУ ВО «ЮФУ»)</w:t>
                      </w:r>
                    </w:p>
                    <w:p w14:paraId="7FC6FCE8" w14:textId="77777777" w:rsidR="00884395" w:rsidRPr="00340E0A" w:rsidRDefault="00884395" w:rsidP="00340E0A">
                      <w:pPr>
                        <w:spacing w:after="120" w:line="240" w:lineRule="auto"/>
                        <w:ind w:firstLine="0"/>
                        <w:jc w:val="center"/>
                      </w:pPr>
                      <w:r w:rsidRPr="00340E0A">
                        <w:t>Институт компьютерных технологий и информационной безопасности</w:t>
                      </w:r>
                    </w:p>
                    <w:p w14:paraId="0FE13AFB" w14:textId="77777777" w:rsidR="00884395" w:rsidRPr="00340E0A" w:rsidRDefault="00884395" w:rsidP="00340E0A">
                      <w:pPr>
                        <w:spacing w:line="240" w:lineRule="auto"/>
                        <w:ind w:firstLine="0"/>
                        <w:jc w:val="center"/>
                      </w:pPr>
                      <w:r w:rsidRPr="00340E0A">
                        <w:t>Кафедра системного анализа и телекоммуникаций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7517D9" w14:textId="39C84021" w:rsidR="00065099" w:rsidRDefault="002709BC" w:rsidP="00E53AA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24805" wp14:editId="43345FE2">
                <wp:simplePos x="0" y="0"/>
                <wp:positionH relativeFrom="margin">
                  <wp:align>right</wp:align>
                </wp:positionH>
                <wp:positionV relativeFrom="margin">
                  <wp:posOffset>4034790</wp:posOffset>
                </wp:positionV>
                <wp:extent cx="5920740" cy="1447800"/>
                <wp:effectExtent l="0" t="0" r="3810" b="0"/>
                <wp:wrapSquare wrapText="bothSides"/>
                <wp:docPr id="15770412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1447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135F8" w14:textId="7F9F1F61" w:rsidR="00884395" w:rsidRPr="00C26556" w:rsidRDefault="00884395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ЛАБОРАТОРНАЯ РАБОТА №4</w:t>
                            </w:r>
                          </w:p>
                          <w:p w14:paraId="3480503F" w14:textId="3F2516E4" w:rsidR="00884395" w:rsidRDefault="00884395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  <w:r>
                              <w:t>по дисциплине «Основы алгоритмизации и программирования»</w:t>
                            </w:r>
                          </w:p>
                          <w:p w14:paraId="399362F8" w14:textId="77777777" w:rsidR="00884395" w:rsidRDefault="00884395" w:rsidP="00D02C31">
                            <w:pPr>
                              <w:spacing w:line="240" w:lineRule="auto"/>
                              <w:ind w:firstLine="0"/>
                              <w:jc w:val="center"/>
                            </w:pPr>
                          </w:p>
                          <w:p w14:paraId="687EC123" w14:textId="5D4B61AC" w:rsidR="00884395" w:rsidRDefault="00884395" w:rsidP="003B0423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«</w:t>
                            </w:r>
                            <w:r w:rsidRPr="001470E8">
                              <w:rPr>
                                <w:b/>
                                <w:bCs/>
                              </w:rPr>
                              <w:t xml:space="preserve">РАЗРАБОТКА ПРИЛОЖЕНИЙ НА С++ 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  <w:t>С ГРАФИЧЕСКИМ ИНТЕРФЕЙСОМ»</w:t>
                            </w:r>
                          </w:p>
                          <w:p w14:paraId="43B5213D" w14:textId="13FD6B34" w:rsidR="00884395" w:rsidRPr="00884395" w:rsidRDefault="00884395" w:rsidP="002709BC">
                            <w:pPr>
                              <w:spacing w:before="140" w:line="240" w:lineRule="auto"/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2709BC">
                              <w:t xml:space="preserve">Вариант 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4805" id="Надпись 2" o:spid="_x0000_s1029" type="#_x0000_t202" style="position:absolute;left:0;text-align:left;margin-left:415pt;margin-top:317.7pt;width:466.2pt;height:114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" fillcolor="white [3201]" stroked="f" strokeweight=".5pt">
                <v:textbox>
                  <w:txbxContent>
                    <w:p w14:paraId="670135F8" w14:textId="7F9F1F61" w:rsidR="00884395" w:rsidRPr="00C26556" w:rsidRDefault="00884395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ЛАБОРАТОРНАЯ РАБОТА №4</w:t>
                      </w:r>
                    </w:p>
                    <w:p w14:paraId="3480503F" w14:textId="3F2516E4" w:rsidR="00884395" w:rsidRDefault="00884395" w:rsidP="00D02C31">
                      <w:pPr>
                        <w:spacing w:line="240" w:lineRule="auto"/>
                        <w:ind w:firstLine="0"/>
                        <w:jc w:val="center"/>
                      </w:pPr>
                      <w:r>
                        <w:t>по дисциплине «Основы алгоритмизации и программирования»</w:t>
                      </w:r>
                    </w:p>
                    <w:p w14:paraId="399362F8" w14:textId="77777777" w:rsidR="00884395" w:rsidRDefault="00884395" w:rsidP="00D02C31">
                      <w:pPr>
                        <w:spacing w:line="240" w:lineRule="auto"/>
                        <w:ind w:firstLine="0"/>
                        <w:jc w:val="center"/>
                      </w:pPr>
                    </w:p>
                    <w:p w14:paraId="687EC123" w14:textId="5D4B61AC" w:rsidR="00884395" w:rsidRDefault="00884395" w:rsidP="003B0423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«</w:t>
                      </w:r>
                      <w:r w:rsidRPr="001470E8">
                        <w:rPr>
                          <w:b/>
                          <w:bCs/>
                        </w:rPr>
                        <w:t xml:space="preserve">РАЗРАБОТКА ПРИЛОЖЕНИЙ НА С++ </w:t>
                      </w:r>
                      <w:r>
                        <w:rPr>
                          <w:b/>
                          <w:bCs/>
                        </w:rPr>
                        <w:br/>
                        <w:t>С ГРАФИЧЕСКИМ ИНТЕРФЕЙСОМ»</w:t>
                      </w:r>
                    </w:p>
                    <w:p w14:paraId="43B5213D" w14:textId="13FD6B34" w:rsidR="00884395" w:rsidRPr="00884395" w:rsidRDefault="00884395" w:rsidP="002709BC">
                      <w:pPr>
                        <w:spacing w:before="140" w:line="240" w:lineRule="auto"/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2709BC">
                        <w:t xml:space="preserve">Вариант 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23056">
        <w:br w:type="page"/>
      </w:r>
    </w:p>
    <w:p w14:paraId="61C6D27E" w14:textId="799D64BF" w:rsidR="005B418F" w:rsidRDefault="005B418F" w:rsidP="005B418F">
      <w:pPr>
        <w:pStyle w:val="1"/>
      </w:pPr>
      <w:bookmarkStart w:id="0" w:name="_Toc163242316"/>
      <w:r>
        <w:lastRenderedPageBreak/>
        <w:t>Содержание</w:t>
      </w:r>
      <w:bookmarkEnd w:id="0"/>
    </w:p>
    <w:p w14:paraId="7B4DD588" w14:textId="5CA38072" w:rsidR="005E3E53" w:rsidRDefault="00884395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="005E3E53">
        <w:rPr>
          <w:noProof/>
        </w:rPr>
        <w:t>Содержание</w:t>
      </w:r>
      <w:r w:rsidR="005E3E53">
        <w:rPr>
          <w:noProof/>
        </w:rPr>
        <w:tab/>
      </w:r>
      <w:r w:rsidR="005E3E53">
        <w:rPr>
          <w:noProof/>
        </w:rPr>
        <w:fldChar w:fldCharType="begin"/>
      </w:r>
      <w:r w:rsidR="005E3E53">
        <w:rPr>
          <w:noProof/>
        </w:rPr>
        <w:instrText xml:space="preserve"> PAGEREF _Toc163242316 \h </w:instrText>
      </w:r>
      <w:r w:rsidR="005E3E53">
        <w:rPr>
          <w:noProof/>
        </w:rPr>
      </w:r>
      <w:r w:rsidR="005E3E53">
        <w:rPr>
          <w:noProof/>
        </w:rPr>
        <w:fldChar w:fldCharType="separate"/>
      </w:r>
      <w:r w:rsidR="005E3E53">
        <w:rPr>
          <w:noProof/>
        </w:rPr>
        <w:t>2</w:t>
      </w:r>
      <w:r w:rsidR="005E3E53">
        <w:rPr>
          <w:noProof/>
        </w:rPr>
        <w:fldChar w:fldCharType="end"/>
      </w:r>
    </w:p>
    <w:p w14:paraId="7405B951" w14:textId="38412D21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Техническое 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A33C75" w14:textId="73EB2C48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Цель задания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3531ADE" w14:textId="07CFB0A9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Задача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3A5944" w14:textId="5B625424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Ход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7F5C66" w14:textId="34C6DD4A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Написание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C08859A" w14:textId="7F42E187" w:rsidR="005E3E53" w:rsidRDefault="005E3E53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Пример работы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FA48E6" w14:textId="57B2870F" w:rsidR="005E3E53" w:rsidRDefault="005E3E53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Вывод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20DD56" w14:textId="3A8C673F" w:rsidR="00BF1E80" w:rsidRPr="0060184B" w:rsidRDefault="005E3E53" w:rsidP="0060184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4"/>
          <w:szCs w:val="24"/>
          <w:lang w:eastAsia="ru-RU"/>
          <w14:ligatures w14:val="standardContextual"/>
        </w:rPr>
      </w:pPr>
      <w:r>
        <w:rPr>
          <w:noProof/>
        </w:rPr>
        <w:t>Листинг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_Toc163242324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Start w:id="1" w:name="_GoBack"/>
      <w:bookmarkEnd w:id="1"/>
      <w:r w:rsidR="00884395">
        <w:rPr>
          <w:b/>
          <w:bCs/>
          <w:noProof/>
        </w:rPr>
        <w:fldChar w:fldCharType="end"/>
      </w:r>
    </w:p>
    <w:p w14:paraId="21D80FAD" w14:textId="77777777" w:rsidR="007A6A51" w:rsidRPr="00884395" w:rsidRDefault="007A6A51">
      <w:pPr>
        <w:spacing w:after="160" w:line="259" w:lineRule="auto"/>
        <w:ind w:firstLine="0"/>
      </w:pPr>
      <w:r w:rsidRPr="00884395">
        <w:br w:type="page"/>
      </w:r>
    </w:p>
    <w:p w14:paraId="78DE14BE" w14:textId="75C36FBB" w:rsidR="007A6A51" w:rsidRDefault="005B418F" w:rsidP="005B418F">
      <w:pPr>
        <w:pStyle w:val="1"/>
      </w:pPr>
      <w:bookmarkStart w:id="2" w:name="_Toc163242317"/>
      <w:r>
        <w:lastRenderedPageBreak/>
        <w:t>Техническое задание</w:t>
      </w:r>
      <w:bookmarkEnd w:id="2"/>
    </w:p>
    <w:p w14:paraId="6F0DEA7C" w14:textId="3479213D" w:rsidR="00D414E3" w:rsidRDefault="005B418F" w:rsidP="00D414E3">
      <w:pPr>
        <w:pStyle w:val="2"/>
      </w:pPr>
      <w:bookmarkStart w:id="3" w:name="_Toc163242318"/>
      <w:r>
        <w:t>Цель задания</w:t>
      </w:r>
      <w:bookmarkEnd w:id="3"/>
    </w:p>
    <w:p w14:paraId="44E2BE14" w14:textId="28E44D7F" w:rsidR="002709BC" w:rsidRPr="001470E8" w:rsidRDefault="001470E8" w:rsidP="00FD7A1F">
      <w:r>
        <w:t xml:space="preserve">Цель задания: </w:t>
      </w:r>
      <w:r w:rsidR="004F5A86">
        <w:t xml:space="preserve">разработать приложение с графическим интерфейсом для </w:t>
      </w:r>
      <w:r w:rsidR="004F5A86">
        <w:rPr>
          <w:lang w:val="en-US"/>
        </w:rPr>
        <w:t>Windows</w:t>
      </w:r>
      <w:r w:rsidR="004F5A86">
        <w:t xml:space="preserve">, используя библиотеку </w:t>
      </w:r>
      <w:r w:rsidR="004F5A86" w:rsidRPr="00346B9C">
        <w:t>.</w:t>
      </w:r>
      <w:r w:rsidR="004F5A86">
        <w:rPr>
          <w:lang w:val="en-US"/>
        </w:rPr>
        <w:t>NET</w:t>
      </w:r>
      <w:r w:rsidRPr="001470E8">
        <w:t xml:space="preserve"> </w:t>
      </w:r>
      <w:r>
        <w:t>(</w:t>
      </w:r>
      <w:r>
        <w:rPr>
          <w:lang w:val="en-US"/>
        </w:rPr>
        <w:t>CLI</w:t>
      </w:r>
      <w:r w:rsidRPr="001470E8">
        <w:t>-</w:t>
      </w:r>
      <w:r>
        <w:t>приложение).</w:t>
      </w:r>
    </w:p>
    <w:p w14:paraId="2CAEC5DD" w14:textId="06E1448A" w:rsidR="005B418F" w:rsidRDefault="005B418F" w:rsidP="005B418F">
      <w:pPr>
        <w:pStyle w:val="2"/>
      </w:pPr>
      <w:bookmarkStart w:id="4" w:name="_Toc163242319"/>
      <w:r>
        <w:t>Задача</w:t>
      </w:r>
      <w:bookmarkEnd w:id="4"/>
    </w:p>
    <w:p w14:paraId="06E19F9C" w14:textId="50F80158" w:rsidR="001470E8" w:rsidRPr="001470E8" w:rsidRDefault="001470E8" w:rsidP="001470E8">
      <w:r>
        <w:t>Задачи лабораторной работы:</w:t>
      </w:r>
    </w:p>
    <w:p w14:paraId="6D22CF32" w14:textId="2A0765DC" w:rsidR="00BA363B" w:rsidRP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 xml:space="preserve">Создать проект </w:t>
      </w:r>
      <w:r>
        <w:rPr>
          <w:lang w:val="en-US"/>
        </w:rPr>
        <w:t>WinForms</w:t>
      </w:r>
      <w:r w:rsidRPr="004F5A86">
        <w:t xml:space="preserve"> </w:t>
      </w:r>
      <w:r>
        <w:t xml:space="preserve">в среде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>
        <w:t>;</w:t>
      </w:r>
    </w:p>
    <w:p w14:paraId="7C77FCAC" w14:textId="1EB77B9B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Включить класс, разработанный в лабораторной работе №4, в созданный проект;</w:t>
      </w:r>
    </w:p>
    <w:p w14:paraId="14FE3724" w14:textId="27ABDC65" w:rsidR="004F5A86" w:rsidRDefault="004F5A86" w:rsidP="004F5A86">
      <w:pPr>
        <w:pStyle w:val="ad"/>
        <w:numPr>
          <w:ilvl w:val="0"/>
          <w:numId w:val="27"/>
        </w:numPr>
        <w:ind w:left="0" w:firstLine="0"/>
      </w:pPr>
      <w:r>
        <w:t>Разработать форму ввода данных, контроля введенной информации и вывода информации на экран. Функции работы с информацией взять из подключенного класса;</w:t>
      </w:r>
    </w:p>
    <w:p w14:paraId="52715EC4" w14:textId="5815B3E2" w:rsidR="004F5A86" w:rsidRPr="003366B1" w:rsidRDefault="004F5A86" w:rsidP="004F5A86">
      <w:pPr>
        <w:pStyle w:val="ad"/>
        <w:numPr>
          <w:ilvl w:val="0"/>
          <w:numId w:val="27"/>
        </w:numPr>
        <w:ind w:left="0" w:firstLine="0"/>
      </w:pPr>
      <w:r>
        <w:t>Отладить приложение.</w:t>
      </w:r>
    </w:p>
    <w:p w14:paraId="4210A121" w14:textId="57C9EE02" w:rsidR="002709BC" w:rsidRPr="002709BC" w:rsidRDefault="005B418F" w:rsidP="00C26556">
      <w:pPr>
        <w:pStyle w:val="1"/>
      </w:pPr>
      <w:bookmarkStart w:id="5" w:name="_Toc163242320"/>
      <w:r>
        <w:lastRenderedPageBreak/>
        <w:t>Ход работы</w:t>
      </w:r>
      <w:bookmarkEnd w:id="5"/>
    </w:p>
    <w:p w14:paraId="63679DE8" w14:textId="77BBEE36" w:rsidR="00EB1F58" w:rsidRDefault="00EB1F58" w:rsidP="00EB1F58">
      <w:pPr>
        <w:pStyle w:val="2"/>
      </w:pPr>
      <w:bookmarkStart w:id="6" w:name="_Toc163242321"/>
      <w:r>
        <w:t>Написание программы</w:t>
      </w:r>
      <w:bookmarkEnd w:id="6"/>
    </w:p>
    <w:p w14:paraId="42279F52" w14:textId="4A0B8242" w:rsidR="00F02D1F" w:rsidRDefault="004F5A86" w:rsidP="003366B1">
      <w:r>
        <w:t xml:space="preserve">Для создания </w:t>
      </w:r>
      <w:r>
        <w:rPr>
          <w:lang w:val="en-US"/>
        </w:rPr>
        <w:t>WinForms</w:t>
      </w:r>
      <w:r w:rsidRPr="004F5A86">
        <w:t xml:space="preserve"> </w:t>
      </w:r>
      <w:r>
        <w:t xml:space="preserve">приложения я воспользовался шаблоном </w:t>
      </w:r>
      <w:r>
        <w:rPr>
          <w:lang w:val="en-US"/>
        </w:rPr>
        <w:t>CLR</w:t>
      </w:r>
      <w:r w:rsidRPr="004F5A86">
        <w:t xml:space="preserve">. </w:t>
      </w:r>
      <w:r>
        <w:t xml:space="preserve">Для этого я создал пустое приложение через «Решение проекта» - «Создать элемент» - «Среда </w:t>
      </w:r>
      <w:r>
        <w:rPr>
          <w:lang w:val="en-US"/>
        </w:rPr>
        <w:t>CLR</w:t>
      </w:r>
      <w:r>
        <w:t>»</w:t>
      </w:r>
      <w:r w:rsidRPr="004F5A86">
        <w:t xml:space="preserve"> - </w:t>
      </w:r>
      <w:r>
        <w:t xml:space="preserve">«Форма </w:t>
      </w:r>
      <w:r>
        <w:rPr>
          <w:lang w:val="en-US"/>
        </w:rPr>
        <w:t>WinForms</w:t>
      </w:r>
      <w:r>
        <w:t>».</w:t>
      </w:r>
    </w:p>
    <w:p w14:paraId="2BC0E13B" w14:textId="6F587D65" w:rsidR="004F5A86" w:rsidRDefault="004F5A86" w:rsidP="003366B1">
      <w:r>
        <w:t xml:space="preserve">Далее через конструктор </w:t>
      </w:r>
      <w:r>
        <w:rPr>
          <w:lang w:val="en-US"/>
        </w:rPr>
        <w:t>VS</w:t>
      </w:r>
      <w:r>
        <w:t xml:space="preserve"> я добавил приложению кнопки </w:t>
      </w:r>
      <w:r>
        <w:rPr>
          <w:lang w:val="en-US"/>
        </w:rPr>
        <w:t>Button</w:t>
      </w:r>
      <w:r>
        <w:t xml:space="preserve">, список </w:t>
      </w:r>
      <w:r>
        <w:rPr>
          <w:lang w:val="en-US"/>
        </w:rPr>
        <w:t>ListView</w:t>
      </w:r>
      <w:r w:rsidRPr="004F5A86">
        <w:t xml:space="preserve"> </w:t>
      </w:r>
      <w:r>
        <w:t xml:space="preserve">и текстовые поля </w:t>
      </w:r>
      <w:r>
        <w:rPr>
          <w:lang w:val="en-US"/>
        </w:rPr>
        <w:t>TextBox</w:t>
      </w:r>
      <w:r>
        <w:t xml:space="preserve">. </w:t>
      </w:r>
      <w:r>
        <w:rPr>
          <w:lang w:val="en-US"/>
        </w:rPr>
        <w:t>Visual</w:t>
      </w:r>
      <w:r w:rsidRPr="004F5A86">
        <w:t xml:space="preserve"> </w:t>
      </w:r>
      <w:r>
        <w:rPr>
          <w:lang w:val="en-US"/>
        </w:rPr>
        <w:t>Studio</w:t>
      </w:r>
      <w:r w:rsidRPr="004F5A86">
        <w:t xml:space="preserve"> </w:t>
      </w:r>
      <w:r>
        <w:t xml:space="preserve">автоматически собрал необходимый код в </w:t>
      </w:r>
      <w:r>
        <w:rPr>
          <w:lang w:val="en-US"/>
        </w:rPr>
        <w:t>MyForm</w:t>
      </w:r>
      <w:r w:rsidRPr="004F5A86">
        <w:t>.</w:t>
      </w:r>
      <w:r>
        <w:rPr>
          <w:lang w:val="en-US"/>
        </w:rPr>
        <w:t>h</w:t>
      </w:r>
      <w:r>
        <w:t>, с которым можно работать далее.</w:t>
      </w:r>
    </w:p>
    <w:p w14:paraId="70B9588D" w14:textId="31BDCADD" w:rsidR="008D7C36" w:rsidRDefault="008D7C36" w:rsidP="003366B1">
      <w:r>
        <w:t>Логика программы следующая:</w:t>
      </w:r>
    </w:p>
    <w:p w14:paraId="451559C1" w14:textId="5E7F6623" w:rsidR="008D7C36" w:rsidRDefault="00884395" w:rsidP="00884395">
      <w:pPr>
        <w:pStyle w:val="ad"/>
        <w:keepLines/>
        <w:numPr>
          <w:ilvl w:val="0"/>
          <w:numId w:val="28"/>
        </w:numPr>
        <w:ind w:left="0" w:firstLine="0"/>
      </w:pPr>
      <w:r>
        <w:t xml:space="preserve">После запуска приложения пользователь вписывает данные, с которыми он будет в дальнейшем работать. </w:t>
      </w:r>
      <w:r w:rsidR="008D7C36">
        <w:t>Далее пользователь может делать следующее:</w:t>
      </w:r>
    </w:p>
    <w:p w14:paraId="7ABCB9F8" w14:textId="1ABF33ED" w:rsidR="008D7C36" w:rsidRDefault="008D7C36" w:rsidP="001A70BE">
      <w:pPr>
        <w:pStyle w:val="ad"/>
        <w:keepLines/>
        <w:numPr>
          <w:ilvl w:val="0"/>
          <w:numId w:val="28"/>
        </w:numPr>
        <w:ind w:left="0" w:firstLine="0"/>
      </w:pPr>
      <w:r>
        <w:t>Пользователь может найти</w:t>
      </w:r>
      <w:r w:rsidR="00884395">
        <w:t xml:space="preserve"> ввести</w:t>
      </w:r>
      <w:r>
        <w:t xml:space="preserve"> информацию. Для этого, в</w:t>
      </w:r>
      <w:r w:rsidR="00884395">
        <w:t xml:space="preserve"> первое текстовое поле над</w:t>
      </w:r>
      <w:r>
        <w:t xml:space="preserve"> кнопк</w:t>
      </w:r>
      <w:r w:rsidR="00884395">
        <w:t xml:space="preserve">ой </w:t>
      </w:r>
      <w:r w:rsidR="00884395" w:rsidRPr="00884395">
        <w:t>“</w:t>
      </w:r>
      <w:r w:rsidR="00884395">
        <w:rPr>
          <w:rFonts w:ascii="Cascadia Mono" w:hAnsi="Cascadia Mono" w:cs="Cascadia Mono"/>
          <w:color w:val="A31515"/>
          <w:sz w:val="19"/>
          <w:szCs w:val="19"/>
          <w14:ligatures w14:val="none"/>
        </w:rPr>
        <w:t>добавить значение в таблицу \n пример: А: 1,2,3,4</w:t>
      </w:r>
      <w:r w:rsidR="00884395" w:rsidRPr="00884395">
        <w:rPr>
          <w:rFonts w:cs="Times New Roman"/>
          <w:szCs w:val="28"/>
          <w14:ligatures w14:val="none"/>
        </w:rPr>
        <w:t>”</w:t>
      </w:r>
      <w:r w:rsidRPr="00884395">
        <w:rPr>
          <w:rFonts w:cs="Times New Roman"/>
          <w:szCs w:val="28"/>
        </w:rPr>
        <w:t xml:space="preserve"> </w:t>
      </w:r>
      <w:r>
        <w:t xml:space="preserve">выбора категорию он вводит </w:t>
      </w:r>
      <w:r w:rsidR="00884395">
        <w:t>данные</w:t>
      </w:r>
      <w:r>
        <w:t xml:space="preserve">. После нажатия кнопки </w:t>
      </w:r>
      <w:r w:rsidR="00884395">
        <w:t xml:space="preserve">программа вписывает значение в </w:t>
      </w:r>
      <w:r w:rsidR="00884395">
        <w:rPr>
          <w:lang w:val="en-US"/>
        </w:rPr>
        <w:t>ListBox</w:t>
      </w:r>
      <w:r w:rsidR="00884395" w:rsidRPr="00884395">
        <w:t xml:space="preserve">1 </w:t>
      </w:r>
      <w:r w:rsidR="00884395">
        <w:t>и добавляет её в приватный переменный класс</w:t>
      </w:r>
      <w:r w:rsidR="001A70BE">
        <w:t>.</w:t>
      </w:r>
    </w:p>
    <w:p w14:paraId="4684276B" w14:textId="7C5D4A03" w:rsidR="001A70BE" w:rsidRDefault="001A70BE" w:rsidP="001A70BE">
      <w:pPr>
        <w:pStyle w:val="ad"/>
        <w:keepLines/>
        <w:numPr>
          <w:ilvl w:val="1"/>
          <w:numId w:val="28"/>
        </w:numPr>
        <w:ind w:left="0" w:firstLine="0"/>
      </w:pPr>
      <w:r>
        <w:t xml:space="preserve">. Если какой-то из файлов не может быть прочтен, пользователю в </w:t>
      </w:r>
      <w:r w:rsidR="00884395">
        <w:rPr>
          <w:lang w:val="en-US"/>
        </w:rPr>
        <w:t>listBox</w:t>
      </w:r>
      <w:r w:rsidR="00884395" w:rsidRPr="00884395">
        <w:t xml:space="preserve">1 </w:t>
      </w:r>
      <w:r w:rsidR="00884395">
        <w:t>будет выдана ошибка.</w:t>
      </w:r>
    </w:p>
    <w:p w14:paraId="75D5F4E0" w14:textId="080E49D4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 xml:space="preserve">Пользователь может </w:t>
      </w:r>
      <w:r w:rsidR="00884395">
        <w:t xml:space="preserve">удалить элемент из переменной класса и </w:t>
      </w:r>
      <w:r w:rsidR="00884395">
        <w:rPr>
          <w:lang w:val="en-US"/>
        </w:rPr>
        <w:t>listBox</w:t>
      </w:r>
      <w:r w:rsidR="00884395" w:rsidRPr="00884395">
        <w:t xml:space="preserve">1 </w:t>
      </w:r>
      <w:r w:rsidR="00884395">
        <w:t xml:space="preserve">через кнопку </w:t>
      </w:r>
      <w:r w:rsidR="00884395" w:rsidRPr="00884395">
        <w:t>“</w:t>
      </w:r>
      <w:r w:rsidR="00884395">
        <w:t>Удалить элемент</w:t>
      </w:r>
      <w:r w:rsidR="00884395" w:rsidRPr="00884395">
        <w:t>”</w:t>
      </w:r>
      <w:r w:rsidR="00884395">
        <w:t>.</w:t>
      </w:r>
    </w:p>
    <w:p w14:paraId="4B2F90AD" w14:textId="38BB9A41" w:rsidR="001A70BE" w:rsidRDefault="001A70BE" w:rsidP="001A70BE">
      <w:pPr>
        <w:pStyle w:val="ad"/>
        <w:keepLines/>
        <w:numPr>
          <w:ilvl w:val="0"/>
          <w:numId w:val="28"/>
        </w:numPr>
        <w:ind w:left="0" w:firstLine="0"/>
      </w:pPr>
      <w:r>
        <w:t xml:space="preserve">Пользователь может </w:t>
      </w:r>
      <w:r w:rsidR="00884395">
        <w:t xml:space="preserve">отфильтровать введённую информацию, введя искомое значение под </w:t>
      </w:r>
      <w:r w:rsidR="00884395">
        <w:rPr>
          <w:lang w:val="en-US"/>
        </w:rPr>
        <w:t>listBox</w:t>
      </w:r>
      <w:r w:rsidR="00884395" w:rsidRPr="00884395">
        <w:t>2</w:t>
      </w:r>
      <w:r w:rsidR="00884395">
        <w:t xml:space="preserve">, после чего в </w:t>
      </w:r>
      <w:r w:rsidR="00DD0D85">
        <w:rPr>
          <w:lang w:val="en-US"/>
        </w:rPr>
        <w:t>listBox</w:t>
      </w:r>
      <w:r w:rsidR="00DD0D85" w:rsidRPr="00884395">
        <w:t>2</w:t>
      </w:r>
      <w:r w:rsidR="00DD0D85">
        <w:t xml:space="preserve"> будет выведен ответ программы.</w:t>
      </w:r>
    </w:p>
    <w:p w14:paraId="1019742D" w14:textId="5771F8C0" w:rsidR="00DD0D85" w:rsidRDefault="00DD0D85" w:rsidP="001A70BE">
      <w:pPr>
        <w:pStyle w:val="ad"/>
        <w:keepLines/>
        <w:numPr>
          <w:ilvl w:val="0"/>
          <w:numId w:val="28"/>
        </w:numPr>
        <w:ind w:left="0" w:firstLine="0"/>
      </w:pPr>
      <w:r>
        <w:t xml:space="preserve">Файлы, отфильтрованные в </w:t>
      </w:r>
      <w:r>
        <w:rPr>
          <w:lang w:val="en-US"/>
        </w:rPr>
        <w:t>listBox</w:t>
      </w:r>
      <w:r w:rsidRPr="00DD0D85">
        <w:t xml:space="preserve">2 </w:t>
      </w:r>
      <w:r>
        <w:t xml:space="preserve">добавляются в файл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Students.txt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.</w:t>
      </w:r>
      <w:r>
        <w:t xml:space="preserve"> </w:t>
      </w:r>
    </w:p>
    <w:p w14:paraId="5B072156" w14:textId="55103E1C" w:rsidR="007B5CCC" w:rsidRDefault="00173372" w:rsidP="00DD0D85">
      <w:pPr>
        <w:pStyle w:val="2"/>
      </w:pPr>
      <w:bookmarkStart w:id="7" w:name="_Toc163242322"/>
      <w:r>
        <w:lastRenderedPageBreak/>
        <w:t>Пример работы программы</w:t>
      </w:r>
      <w:bookmarkEnd w:id="7"/>
    </w:p>
    <w:p w14:paraId="745B406B" w14:textId="4D197EAD" w:rsidR="00D01210" w:rsidRDefault="00DD0D85" w:rsidP="00935130">
      <w:pPr>
        <w:keepNext/>
        <w:ind w:firstLine="0"/>
        <w:jc w:val="center"/>
        <w:rPr>
          <w:lang w:val="en-US"/>
        </w:rPr>
      </w:pPr>
      <w:r w:rsidRPr="00DD0D85">
        <w:rPr>
          <w:lang w:val="en-US"/>
        </w:rPr>
        <w:drawing>
          <wp:inline distT="0" distB="0" distL="0" distR="0" wp14:anchorId="7D27C7F6" wp14:editId="6AE661DF">
            <wp:extent cx="5940425" cy="30988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D7FB9" w14:textId="1A1B585F" w:rsidR="00DD0D85" w:rsidRDefault="00DD0D85" w:rsidP="00935130">
      <w:pPr>
        <w:keepNext/>
        <w:ind w:firstLine="0"/>
        <w:jc w:val="center"/>
        <w:rPr>
          <w:lang w:val="en-US"/>
        </w:rPr>
      </w:pPr>
      <w:r w:rsidRPr="00DD0D85">
        <w:rPr>
          <w:lang w:val="en-US"/>
        </w:rPr>
        <w:drawing>
          <wp:inline distT="0" distB="0" distL="0" distR="0" wp14:anchorId="2619E8F7" wp14:editId="341C6F0C">
            <wp:extent cx="5940425" cy="16808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1BA1" w14:textId="4800430F" w:rsidR="00DD0D85" w:rsidRPr="00DD0D85" w:rsidRDefault="00DD0D85" w:rsidP="00935130">
      <w:pPr>
        <w:keepNext/>
        <w:ind w:firstLine="0"/>
        <w:jc w:val="center"/>
        <w:rPr>
          <w:lang w:val="en-US"/>
        </w:rPr>
      </w:pPr>
      <w:r>
        <w:rPr>
          <w:lang w:val="en-US"/>
        </w:rPr>
        <w:t>“</w:t>
      </w:r>
      <w:r w:rsidRPr="00DD0D85">
        <w:rPr>
          <w:i/>
        </w:rPr>
        <w:t>При удачной работе</w:t>
      </w:r>
      <w:r>
        <w:rPr>
          <w:lang w:val="en-US"/>
        </w:rPr>
        <w:t>”</w:t>
      </w:r>
    </w:p>
    <w:p w14:paraId="40536EBF" w14:textId="1A3BB9F7" w:rsidR="00DD0D85" w:rsidRDefault="00DD0D85" w:rsidP="00935130">
      <w:pPr>
        <w:keepNext/>
        <w:ind w:firstLine="0"/>
        <w:jc w:val="center"/>
        <w:rPr>
          <w:lang w:val="en-US"/>
        </w:rPr>
      </w:pPr>
      <w:r w:rsidRPr="00DD0D85">
        <w:rPr>
          <w:lang w:val="en-US"/>
        </w:rPr>
        <w:drawing>
          <wp:inline distT="0" distB="0" distL="0" distR="0" wp14:anchorId="35DFD7BF" wp14:editId="1440B58C">
            <wp:extent cx="5940425" cy="2969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03BD" w14:textId="4754064F" w:rsidR="00DD0D85" w:rsidRPr="00DD0D85" w:rsidRDefault="00DD0D85" w:rsidP="00935130">
      <w:pPr>
        <w:keepNext/>
        <w:ind w:firstLine="0"/>
        <w:jc w:val="center"/>
        <w:rPr>
          <w:i/>
        </w:rPr>
      </w:pPr>
      <w:r w:rsidRPr="00DD0D85">
        <w:rPr>
          <w:i/>
        </w:rPr>
        <w:t>“В случае ошибки</w:t>
      </w:r>
      <w:r>
        <w:rPr>
          <w:i/>
        </w:rPr>
        <w:t xml:space="preserve"> при вводе</w:t>
      </w:r>
      <w:r w:rsidRPr="00DD0D85">
        <w:rPr>
          <w:i/>
        </w:rPr>
        <w:t>”</w:t>
      </w:r>
    </w:p>
    <w:p w14:paraId="15E47995" w14:textId="45CA0D61" w:rsidR="00BE74A2" w:rsidRDefault="00BE74A2" w:rsidP="00BE74A2">
      <w:pPr>
        <w:pStyle w:val="1"/>
      </w:pPr>
      <w:bookmarkStart w:id="8" w:name="_Toc163242323"/>
      <w:r>
        <w:lastRenderedPageBreak/>
        <w:t>Вывод</w:t>
      </w:r>
      <w:bookmarkEnd w:id="8"/>
    </w:p>
    <w:p w14:paraId="27870B46" w14:textId="324456F3" w:rsidR="00722AF0" w:rsidRDefault="00722AF0" w:rsidP="00F02D1F">
      <w:r>
        <w:t xml:space="preserve">Итогом работы </w:t>
      </w:r>
      <w:r w:rsidR="00D01210">
        <w:t xml:space="preserve">стало приложение </w:t>
      </w:r>
      <w:r w:rsidR="00D01210">
        <w:rPr>
          <w:lang w:val="en-US"/>
        </w:rPr>
        <w:t>WinForms</w:t>
      </w:r>
      <w:r w:rsidR="00D01210" w:rsidRPr="00D01210">
        <w:t xml:space="preserve"> </w:t>
      </w:r>
      <w:r w:rsidR="00D01210">
        <w:t xml:space="preserve">с графическим интерфейсом, позволяющее управлять данными о </w:t>
      </w:r>
      <w:r w:rsidR="00DD0D85">
        <w:t>оценках студентов</w:t>
      </w:r>
      <w:r w:rsidR="00D01210">
        <w:t>. Пользователь может найти данные, добавить/удалить</w:t>
      </w:r>
      <w:r w:rsidR="00DD0D85">
        <w:t xml:space="preserve"> их</w:t>
      </w:r>
      <w:r w:rsidR="00D01210">
        <w:t>.</w:t>
      </w:r>
    </w:p>
    <w:p w14:paraId="54C48FA8" w14:textId="74DA8655" w:rsidR="00D01210" w:rsidRPr="00D01210" w:rsidRDefault="00D01210" w:rsidP="00F02D1F">
      <w:r>
        <w:t xml:space="preserve">В ходе работы я воспользовался реализованным классом </w:t>
      </w:r>
      <w:r w:rsidR="00DD0D85" w:rsidRPr="00DD0D85">
        <w:rPr>
          <w:rFonts w:cs="Times New Roman"/>
          <w:szCs w:val="28"/>
          <w14:ligatures w14:val="none"/>
        </w:rPr>
        <w:t>FileHandler</w:t>
      </w:r>
      <w:r w:rsidRPr="00D01210">
        <w:t xml:space="preserve"> </w:t>
      </w:r>
      <w:r>
        <w:t xml:space="preserve">из лабораторной работы №4, а также ознакомился с возможностями конструктора </w:t>
      </w:r>
      <w:r>
        <w:rPr>
          <w:lang w:val="en-US"/>
        </w:rPr>
        <w:t>CLI</w:t>
      </w:r>
      <w:r w:rsidRPr="00D01210">
        <w:t xml:space="preserve"> </w:t>
      </w:r>
      <w:r>
        <w:t xml:space="preserve">приложения </w:t>
      </w:r>
      <w:r>
        <w:rPr>
          <w:lang w:val="en-US"/>
        </w:rPr>
        <w:t>Visual</w:t>
      </w:r>
      <w:r w:rsidRPr="00D01210">
        <w:t xml:space="preserve"> </w:t>
      </w:r>
      <w:r>
        <w:rPr>
          <w:lang w:val="en-US"/>
        </w:rPr>
        <w:t>Studio</w:t>
      </w:r>
      <w:r>
        <w:t>, и реализовал свое приложение с графическим интерфейсом.</w:t>
      </w:r>
    </w:p>
    <w:p w14:paraId="4ABAA398" w14:textId="2A3A3C24" w:rsidR="001821C2" w:rsidRDefault="008B4352" w:rsidP="009824C4">
      <w:pPr>
        <w:pStyle w:val="1"/>
        <w:rPr>
          <w:lang w:val="en-US"/>
        </w:rPr>
      </w:pPr>
      <w:bookmarkStart w:id="9" w:name="_Toc163242324"/>
      <w:r>
        <w:lastRenderedPageBreak/>
        <w:t>Листинг</w:t>
      </w:r>
      <w:bookmarkEnd w:id="9"/>
    </w:p>
    <w:p w14:paraId="60FB2C0D" w14:textId="13AA3570" w:rsidR="005E3E53" w:rsidRDefault="00DD0D85" w:rsidP="005E3E53">
      <w:pPr>
        <w:pStyle w:val="2"/>
        <w:rPr>
          <w:lang w:val="en-US"/>
        </w:rPr>
      </w:pPr>
      <w:bookmarkStart w:id="10" w:name="_Toc163242325"/>
      <w:r>
        <w:rPr>
          <w:lang w:val="en-US"/>
        </w:rPr>
        <w:t>Lab5</w:t>
      </w:r>
      <w:r w:rsidR="005E3E53">
        <w:rPr>
          <w:lang w:val="en-US"/>
        </w:rPr>
        <w:t>.h</w:t>
      </w:r>
      <w:bookmarkEnd w:id="10"/>
    </w:p>
    <w:p w14:paraId="226F7FD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#pragma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once</w:t>
      </w:r>
    </w:p>
    <w:p w14:paraId="2A88E72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"FileHandler.h"</w:t>
      </w:r>
    </w:p>
    <w:p w14:paraId="6117860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"pch.h"</w:t>
      </w:r>
    </w:p>
    <w:p w14:paraId="5E7E68E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"iostream"</w:t>
      </w:r>
    </w:p>
    <w:p w14:paraId="328A568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//#include &lt;cliext/utility&gt;</w:t>
      </w:r>
    </w:p>
    <w:p w14:paraId="002579B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ALab5 {</w:t>
      </w:r>
    </w:p>
    <w:p w14:paraId="38BC308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69FC32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A0F8CC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2198C30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System::ComponentModel;</w:t>
      </w:r>
    </w:p>
    <w:p w14:paraId="7C7EAC5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System::Collections;</w:t>
      </w:r>
    </w:p>
    <w:p w14:paraId="22A7A7A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System::Windows::Forms;</w:t>
      </w:r>
    </w:p>
    <w:p w14:paraId="14D6B3B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System::Data;</w:t>
      </w:r>
    </w:p>
    <w:p w14:paraId="0BB9405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System::Drawing;</w:t>
      </w:r>
    </w:p>
    <w:p w14:paraId="5CE6CAD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D003D2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 w:rsidRPr="00DD0D85">
        <w:rPr>
          <w:rFonts w:ascii="Cascadia Mono" w:hAnsi="Cascadia Mono" w:cs="Cascadia Mono"/>
          <w:color w:val="A9A9A9"/>
          <w:sz w:val="19"/>
          <w:szCs w:val="19"/>
          <w:lang w:val="en-US"/>
          <w14:ligatures w14:val="none"/>
        </w:rPr>
        <w:t>&lt;summary&gt;</w:t>
      </w:r>
    </w:p>
    <w:p w14:paraId="2D379B2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>Сводка</w:t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>для</w:t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 Lab5</w:t>
      </w:r>
    </w:p>
    <w:p w14:paraId="4946E1C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 w:rsidRPr="00DD0D85">
        <w:rPr>
          <w:rFonts w:ascii="Cascadia Mono" w:hAnsi="Cascadia Mono" w:cs="Cascadia Mono"/>
          <w:color w:val="A9A9A9"/>
          <w:sz w:val="19"/>
          <w:szCs w:val="19"/>
          <w:lang w:val="en-US"/>
          <w14:ligatures w14:val="none"/>
        </w:rPr>
        <w:t>&lt;/summary&gt;</w:t>
      </w:r>
    </w:p>
    <w:p w14:paraId="3F518B1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class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: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Form</w:t>
      </w:r>
    </w:p>
    <w:p w14:paraId="36525A8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1067F77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public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7F8C49F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Lab5(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43FE977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1905B17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InitializeComponent();</w:t>
      </w:r>
    </w:p>
    <w:p w14:paraId="0A76A23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</w:t>
      </w:r>
    </w:p>
    <w:p w14:paraId="0438D18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//TODO: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добавьте</w:t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код</w:t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конструктора</w:t>
      </w:r>
    </w:p>
    <w:p w14:paraId="12C9C89C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</w:t>
      </w:r>
    </w:p>
    <w:p w14:paraId="6221C97C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  <w:t>}</w:t>
      </w:r>
    </w:p>
    <w:p w14:paraId="453B7875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1588F540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42355C6F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14:ligatures w14:val="none"/>
        </w:rPr>
        <w:t>&lt;summary&gt;</w:t>
      </w:r>
    </w:p>
    <w:p w14:paraId="1427F368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>/// Освободить все используемые ресурсы.</w:t>
      </w:r>
    </w:p>
    <w:p w14:paraId="5BB1918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 w:rsidRPr="00DD0D85">
        <w:rPr>
          <w:rFonts w:ascii="Cascadia Mono" w:hAnsi="Cascadia Mono" w:cs="Cascadia Mono"/>
          <w:color w:val="A9A9A9"/>
          <w:sz w:val="19"/>
          <w:szCs w:val="19"/>
          <w:lang w:val="en-US"/>
          <w14:ligatures w14:val="none"/>
        </w:rPr>
        <w:t>&lt;/summary&gt;</w:t>
      </w:r>
    </w:p>
    <w:p w14:paraId="4628E37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~Lab5()</w:t>
      </w:r>
    </w:p>
    <w:p w14:paraId="29AA92D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0FCFF05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(components)</w:t>
      </w:r>
    </w:p>
    <w:p w14:paraId="3743EFD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44556B8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delete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components;</w:t>
      </w:r>
    </w:p>
    <w:p w14:paraId="1C0A815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5A0FDC8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2D8B707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button1;</w:t>
      </w:r>
    </w:p>
    <w:p w14:paraId="596788F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listBox1;</w:t>
      </w:r>
    </w:p>
    <w:p w14:paraId="73FF050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TextBox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textBox2;</w:t>
      </w:r>
    </w:p>
    <w:p w14:paraId="1970194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button2;</w:t>
      </w:r>
    </w:p>
    <w:p w14:paraId="7C86CD3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listBox2;</w:t>
      </w:r>
    </w:p>
    <w:p w14:paraId="5A7BFD6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TextBox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textBox1;</w:t>
      </w:r>
    </w:p>
    <w:p w14:paraId="61B4BE9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button3;</w:t>
      </w:r>
    </w:p>
    <w:p w14:paraId="6DFFA75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3C31584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6E1D0DE4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</w:p>
    <w:p w14:paraId="6BAAD2B8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:</w:t>
      </w:r>
    </w:p>
    <w:p w14:paraId="1362D675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14:ligatures w14:val="none"/>
        </w:rPr>
        <w:t>&lt;summary&gt;</w:t>
      </w:r>
    </w:p>
    <w:p w14:paraId="51C9F27C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>/// Обязательная переменная конструктора.</w:t>
      </w:r>
    </w:p>
    <w:p w14:paraId="4B6870C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 w:rsidRPr="00DD0D85">
        <w:rPr>
          <w:rFonts w:ascii="Cascadia Mono" w:hAnsi="Cascadia Mono" w:cs="Cascadia Mono"/>
          <w:color w:val="A9A9A9"/>
          <w:sz w:val="19"/>
          <w:szCs w:val="19"/>
          <w:lang w:val="en-US"/>
          <w14:ligatures w14:val="none"/>
        </w:rPr>
        <w:t>&lt;/summary&gt;</w:t>
      </w:r>
    </w:p>
    <w:p w14:paraId="00BBC4E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System::ComponentModel::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Container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^components;</w:t>
      </w:r>
    </w:p>
    <w:p w14:paraId="3E7CE13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7D940B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#pragma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region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Windows Form Designer generated code</w:t>
      </w:r>
    </w:p>
    <w:p w14:paraId="44949F32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 xml:space="preserve">/// </w:t>
      </w:r>
      <w:r>
        <w:rPr>
          <w:rFonts w:ascii="Cascadia Mono" w:hAnsi="Cascadia Mono" w:cs="Cascadia Mono"/>
          <w:color w:val="A9A9A9"/>
          <w:sz w:val="19"/>
          <w:szCs w:val="19"/>
          <w14:ligatures w14:val="none"/>
        </w:rPr>
        <w:t>&lt;summary&gt;</w:t>
      </w:r>
    </w:p>
    <w:p w14:paraId="14AC1E87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 xml:space="preserve">/// Требуемый метод для поддержки конструктора — не изменяйте </w:t>
      </w:r>
    </w:p>
    <w:p w14:paraId="2A1BE0F5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6400"/>
          <w:sz w:val="19"/>
          <w:szCs w:val="19"/>
          <w14:ligatures w14:val="none"/>
        </w:rPr>
        <w:t>/// содержимое этого метода с помощью редактора кода.</w:t>
      </w:r>
    </w:p>
    <w:p w14:paraId="0A91EE8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 w:rsidRPr="00DD0D85">
        <w:rPr>
          <w:rFonts w:ascii="Cascadia Mono" w:hAnsi="Cascadia Mono" w:cs="Cascadia Mono"/>
          <w:color w:val="006400"/>
          <w:sz w:val="19"/>
          <w:szCs w:val="19"/>
          <w:lang w:val="en-US"/>
          <w14:ligatures w14:val="none"/>
        </w:rPr>
        <w:t xml:space="preserve">/// </w:t>
      </w:r>
      <w:r w:rsidRPr="00DD0D85">
        <w:rPr>
          <w:rFonts w:ascii="Cascadia Mono" w:hAnsi="Cascadia Mono" w:cs="Cascadia Mono"/>
          <w:color w:val="A9A9A9"/>
          <w:sz w:val="19"/>
          <w:szCs w:val="19"/>
          <w:lang w:val="en-US"/>
          <w14:ligatures w14:val="none"/>
        </w:rPr>
        <w:t>&lt;/summary&gt;</w:t>
      </w:r>
    </w:p>
    <w:p w14:paraId="1B78442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InitializeComponent(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6FDB4BD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4AF9F98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-&gt;button1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72E6C2A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19C752B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TextBox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0EBE327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-&gt;button2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31A1F6B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2D827FE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TextBox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0271AE5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-&gt;button3 =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Button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5E39146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-&gt;SuspendLayout();</w:t>
      </w:r>
    </w:p>
    <w:p w14:paraId="4ED03EA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2600AD5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button1</w:t>
      </w:r>
    </w:p>
    <w:p w14:paraId="0305C0B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0EBDE5A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-&gt;button1-&gt;Location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(21, 246);</w:t>
      </w:r>
    </w:p>
    <w:p w14:paraId="261EDBC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-&gt;button1-&gt;Name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L"button1"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08E1678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-&gt;button1-&gt;Size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(215, 69);</w:t>
      </w:r>
    </w:p>
    <w:p w14:paraId="4A4DC63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-&gt;button1-&gt;TabIndex = 0;</w:t>
      </w:r>
    </w:p>
    <w:p w14:paraId="24BAF95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-&gt;button1-&gt;Text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добавить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значение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таблицу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\n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пример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А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: 1,2,3,4"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33FC36A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-&gt;button1-&gt;UseVisualStyleBackColor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DC9796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-&gt;button1-&gt;Click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::button1_Click);</w:t>
      </w:r>
    </w:p>
    <w:p w14:paraId="65439BB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6DB8BA8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listBox1</w:t>
      </w:r>
    </w:p>
    <w:p w14:paraId="62D8B61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2ECE83A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-&gt;listBox1-&gt;FormattingEnabled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39E25D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(21, 29);</w:t>
      </w:r>
    </w:p>
    <w:p w14:paraId="251F7AF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-&gt;listBox1-&gt;Name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L"listBox1"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3BCE38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(215, 186);</w:t>
      </w:r>
    </w:p>
    <w:p w14:paraId="407128F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-&gt;listBox1-&gt;TabIndex = 2;</w:t>
      </w:r>
    </w:p>
    <w:p w14:paraId="503DD97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-&gt;listBox1-&gt;SelectedIndexChanged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::listBox1_SelectedIndexChanged);</w:t>
      </w:r>
    </w:p>
    <w:p w14:paraId="6FCD3BA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2F75FB5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textBox2</w:t>
      </w:r>
    </w:p>
    <w:p w14:paraId="5C38F12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0F8770B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(73, 221);</w:t>
      </w:r>
    </w:p>
    <w:p w14:paraId="59FC856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-&gt;textBox2-&gt;Name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L"textBox2"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4797C27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(100, 20);</w:t>
      </w:r>
    </w:p>
    <w:p w14:paraId="240B886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-&gt;textBox2-&gt;TabIndex = 3;</w:t>
      </w:r>
    </w:p>
    <w:p w14:paraId="697D7E7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-&gt;textBox2-&gt;TextChanged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::textBox2_TextChanged);</w:t>
      </w:r>
    </w:p>
    <w:p w14:paraId="0E6A406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1D36663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button2</w:t>
      </w:r>
    </w:p>
    <w:p w14:paraId="4AFC5D4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4E92DB4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-&gt;button2-&gt;Location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(571, 246);</w:t>
      </w:r>
    </w:p>
    <w:p w14:paraId="72F25FD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-&gt;button2-&gt;Name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L"button2"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5753DEB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-&gt;button2-&gt;Size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(246, 69);</w:t>
      </w:r>
    </w:p>
    <w:p w14:paraId="47953A3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-&gt;button2-&gt;TabIndex = 4;</w:t>
      </w:r>
    </w:p>
    <w:p w14:paraId="42E6972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-&gt;button2-&gt;Text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профильтровать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по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введённым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значениям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\n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пример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: 1,2,3,4"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342CC0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-&gt;button2-&gt;UseVisualStyleBackColor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549AF0B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-&gt;button2-&gt;Click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::button2_Click);</w:t>
      </w:r>
    </w:p>
    <w:p w14:paraId="5711FFE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68928C0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listBox2</w:t>
      </w:r>
    </w:p>
    <w:p w14:paraId="59126C8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32D9CF7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-&gt;listBox2-&gt;FormattingEnabled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8F97F1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(571, 29);</w:t>
      </w:r>
    </w:p>
    <w:p w14:paraId="468E8F2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-&gt;listBox2-&gt;Name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L"listBox2"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61651D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(246, 186);</w:t>
      </w:r>
    </w:p>
    <w:p w14:paraId="014E5EF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-&gt;listBox2-&gt;TabIndex = 5;</w:t>
      </w:r>
    </w:p>
    <w:p w14:paraId="369D72C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514A439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textBox1</w:t>
      </w:r>
    </w:p>
    <w:p w14:paraId="290F0B3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412DE1E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(640, 221);</w:t>
      </w:r>
    </w:p>
    <w:p w14:paraId="1840E34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-&gt;textBox1-&gt;Name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L"textBox1"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0C5B7AF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(100, 20);</w:t>
      </w:r>
    </w:p>
    <w:p w14:paraId="2C888E8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-&gt;textBox1-&gt;TabIndex = 6;</w:t>
      </w:r>
    </w:p>
    <w:p w14:paraId="0DD17BA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3880C97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button3</w:t>
      </w:r>
    </w:p>
    <w:p w14:paraId="3FBDF5B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7587F6E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-&gt;button3-&gt;Location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Point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(21, 321);</w:t>
      </w:r>
    </w:p>
    <w:p w14:paraId="7C18913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-&gt;button3-&gt;Name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L"button3"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558841A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-&gt;button3-&gt;Size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(215, 23);</w:t>
      </w:r>
    </w:p>
    <w:p w14:paraId="674B669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-&gt;button3-&gt;TabIndex = 7;</w:t>
      </w:r>
    </w:p>
    <w:p w14:paraId="52AB1D7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-&gt;button3-&gt;Text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Удалить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none"/>
        </w:rPr>
        <w:t>элемент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09967F6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-&gt;button3-&gt;UseVisualStyleBackColor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true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6DA2611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-&gt;button3-&gt;Click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::button3_Click);</w:t>
      </w:r>
    </w:p>
    <w:p w14:paraId="0973A4E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348AA51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// Lab5</w:t>
      </w:r>
    </w:p>
    <w:p w14:paraId="45EB1A8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</w:p>
    <w:p w14:paraId="67664E7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-&gt;AutoScaleDimensions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(6, 13);</w:t>
      </w:r>
    </w:p>
    <w:p w14:paraId="5ADE053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-&gt;AutoScaleMode =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AutoScaleMode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</w:t>
      </w:r>
      <w:r w:rsidRPr="00DD0D85">
        <w:rPr>
          <w:rFonts w:ascii="Cascadia Mono" w:hAnsi="Cascadia Mono" w:cs="Cascadia Mono"/>
          <w:color w:val="2F4F4F"/>
          <w:sz w:val="19"/>
          <w:szCs w:val="19"/>
          <w:lang w:val="en-US"/>
          <w14:ligatures w14:val="none"/>
        </w:rPr>
        <w:t>Font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127C3B0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-&gt;ClientSize = System::Drawing::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Size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(868, 508);</w:t>
      </w:r>
    </w:p>
    <w:p w14:paraId="42F20A2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-&gt;button3);</w:t>
      </w:r>
    </w:p>
    <w:p w14:paraId="5A7D8A3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-&gt;textBox1);</w:t>
      </w:r>
    </w:p>
    <w:p w14:paraId="1D2C0AF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-&gt;listBox2);</w:t>
      </w:r>
    </w:p>
    <w:p w14:paraId="3DAE6FC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-&gt;button2);</w:t>
      </w:r>
    </w:p>
    <w:p w14:paraId="6803771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-&gt;textBox2);</w:t>
      </w:r>
    </w:p>
    <w:p w14:paraId="67FC9DF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-&gt;listBox1);</w:t>
      </w:r>
    </w:p>
    <w:p w14:paraId="6145338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-&gt;Controls-&gt;Add(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-&gt;button1);</w:t>
      </w:r>
    </w:p>
    <w:p w14:paraId="36D65BE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-&gt;Name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L"Lab5"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58902D3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-&gt;Text = 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L"Lab5"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2E238CB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-&gt;Load +=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&amp;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::Lab5_Load);</w:t>
      </w:r>
    </w:p>
    <w:p w14:paraId="24D949D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-&gt;ResumeLayout(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false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3EF30B1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-&gt;PerformLayout();</w:t>
      </w:r>
    </w:p>
    <w:p w14:paraId="0CFD0B2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62A0DD6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505AD89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#pragma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endregion</w:t>
      </w:r>
    </w:p>
    <w:p w14:paraId="4834E63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System::Windows::Forms::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Timer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timer;</w:t>
      </w:r>
    </w:p>
    <w:p w14:paraId="3070840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fh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();</w:t>
      </w:r>
    </w:p>
    <w:p w14:paraId="6785D54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 ParseGrades(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gradesStr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14543C1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grades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&gt;();</w:t>
      </w:r>
    </w:p>
    <w:p w14:paraId="7E913D4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^&gt;^ gradesArray =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gradesStr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-&gt;Split(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','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24E7C1B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 grade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gradesArray) {</w:t>
      </w:r>
    </w:p>
    <w:p w14:paraId="69FFD19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grades-&gt;Add(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Int32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::Parse(grade-&gt;Trim()));</w:t>
      </w:r>
    </w:p>
    <w:p w14:paraId="1619541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64BBF15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grades;</w:t>
      </w:r>
    </w:p>
    <w:p w14:paraId="192566A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4AE0C1C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Lab5_Load(System::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2B77D63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2F613E9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 xml:space="preserve">  </w:t>
      </w:r>
    </w:p>
    <w:p w14:paraId="40ABEFF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name;</w:t>
      </w:r>
    </w:p>
    <w:p w14:paraId="1F20C16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button1_Click(System::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46A83F8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F99A68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inputText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-&gt;textBox2-&gt;Text;</w:t>
      </w:r>
    </w:p>
    <w:p w14:paraId="0495B73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(!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::IsNullOrEmpty(inputText)) {</w:t>
      </w:r>
    </w:p>
    <w:p w14:paraId="7EA2D20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/*this-&gt;listBox1-&gt;Items-&gt;Add(inputText);*/</w:t>
      </w:r>
    </w:p>
    <w:p w14:paraId="476166C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^&gt;^ parts = inputText-&gt;Split(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':'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7EB1F99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(parts-&gt;Length == 2) {</w:t>
      </w:r>
    </w:p>
    <w:p w14:paraId="0CC2549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name = parts[0]-&gt;Trim();</w:t>
      </w:r>
    </w:p>
    <w:p w14:paraId="1633898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try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{</w:t>
      </w:r>
    </w:p>
    <w:p w14:paraId="522F0E9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 grades = ParseGrades(parts[1]-&gt;Trim());</w:t>
      </w:r>
    </w:p>
    <w:p w14:paraId="725003A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fh-&gt;AddStudent(name, grades);</w:t>
      </w:r>
    </w:p>
    <w:p w14:paraId="02A847F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-&gt;listBox1-&gt;Items-&gt;Add(name </w:t>
      </w:r>
      <w:r w:rsidRPr="00DD0D85">
        <w:rPr>
          <w:rFonts w:ascii="Cascadia Mono" w:hAnsi="Cascadia Mono" w:cs="Cascadia Mono"/>
          <w:color w:val="008080"/>
          <w:sz w:val="19"/>
          <w:szCs w:val="19"/>
          <w:lang w:val="en-US"/>
          <w14:ligatures w14:val="none"/>
        </w:rPr>
        <w:t>+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parts[1]-&gt;Trim());</w:t>
      </w:r>
    </w:p>
    <w:p w14:paraId="0CDD16E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18C4B62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catch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Exception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ex){</w:t>
      </w:r>
    </w:p>
    <w:p w14:paraId="4D8BAD0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-&gt;listBox1-&gt;Items-&gt;Add(ex-&gt;Message);</w:t>
      </w:r>
    </w:p>
    <w:p w14:paraId="027AA89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36A2C1B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CEE2B9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780A89A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-&gt;textBox2-&gt;Clear();</w:t>
      </w:r>
    </w:p>
    <w:p w14:paraId="4750CBE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1AB21C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1D3BA65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1469F3D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3FBB3B9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listBox1_SelectedIndexChanged(System::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0CEAFA1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2D87ED3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2A5043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textBox2_TextChanged(System::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1F9EAD2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2564C952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>/*private: System::Boolean IsAlphabeticString(String^ input) {</w:t>
      </w:r>
    </w:p>
    <w:p w14:paraId="268C0BB5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ab/>
        <w:t>System::Text::RegularExpressions::Regex^ regex = gcnew System::Text::RegularExpressions::Regex("^[a-zA-Z]+$");</w:t>
      </w:r>
    </w:p>
    <w:p w14:paraId="65A9EC1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ab/>
        <w:t>return regex-&gt;IsMatch(input);</w:t>
      </w:r>
    </w:p>
    <w:p w14:paraId="42D2A67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ab/>
        <w:t>}*/</w:t>
      </w:r>
    </w:p>
    <w:p w14:paraId="2649E07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Boolean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IsNumericCommaSeparatedString(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input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7B3584B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System::Text::RegularExpressions::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Regex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regex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System::Text::RegularExpressions::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Regex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"^[0-9]+(,[0-9]+)*$"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4F30EC2B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regex-&gt;IsMatch(</w:t>
      </w:r>
      <w:r>
        <w:rPr>
          <w:rFonts w:ascii="Cascadia Mono" w:hAnsi="Cascadia Mono" w:cs="Cascadia Mono"/>
          <w:color w:val="808080"/>
          <w:sz w:val="19"/>
          <w:szCs w:val="19"/>
          <w14:ligatures w14:val="none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22E1145A" w14:textId="77777777" w:rsid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  <w:t>}</w:t>
      </w:r>
    </w:p>
    <w:p w14:paraId="2FD6754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button2_Click(System::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515EABB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-&gt;listBox2-&gt;Items-&gt;Clear();</w:t>
      </w:r>
    </w:p>
    <w:p w14:paraId="37EE73C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inputText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-&gt;textBox1-&gt;Text;</w:t>
      </w:r>
    </w:p>
    <w:p w14:paraId="51DC938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((!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::IsNullOrEmpty(inputText)) &amp;&amp; (IsNumericCommaSeparatedString(inputText))) {</w:t>
      </w:r>
    </w:p>
    <w:p w14:paraId="1613792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&gt;^&gt;^  studentsGrades = fh-&gt;GetName();</w:t>
      </w:r>
    </w:p>
    <w:p w14:paraId="041BBD5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countFives = 0;</w:t>
      </w:r>
    </w:p>
    <w:p w14:paraId="373B62D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countFours = 0;</w:t>
      </w:r>
    </w:p>
    <w:p w14:paraId="7C4C6AD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countThrees = 0;</w:t>
      </w:r>
    </w:p>
    <w:p w14:paraId="1AAC6B1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countTwos = 0;</w:t>
      </w:r>
    </w:p>
    <w:p w14:paraId="63942970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 inputGrades = ParseGrades(inputText);</w:t>
      </w:r>
    </w:p>
    <w:p w14:paraId="4606ABB8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grade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inputGrades)</w:t>
      </w:r>
    </w:p>
    <w:p w14:paraId="08F6794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72966A0F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5) countFives++;</w:t>
      </w:r>
    </w:p>
    <w:p w14:paraId="0F6FAB2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4) countFours++;</w:t>
      </w:r>
    </w:p>
    <w:p w14:paraId="4A069C3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3) countThrees++;</w:t>
      </w:r>
    </w:p>
    <w:p w14:paraId="7AA3ACAA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2) countTwos++;</w:t>
      </w:r>
    </w:p>
    <w:p w14:paraId="7423E8EB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20AB869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Mstudents = fh-&gt;GetStudentsByGrades(countFives, countFours, countThrees, countTwos);</w:t>
      </w:r>
    </w:p>
    <w:p w14:paraId="6F582FF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System::IO::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sw =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System::IO::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-&gt;fh-&gt;TextName());</w:t>
      </w:r>
    </w:p>
    <w:p w14:paraId="2535FFE3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 student </w:t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Mstudents)</w:t>
      </w:r>
    </w:p>
    <w:p w14:paraId="23A66E6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{</w:t>
      </w:r>
    </w:p>
    <w:p w14:paraId="42E6FF99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sw-&gt;WriteLine(student);</w:t>
      </w:r>
    </w:p>
    <w:p w14:paraId="32E86CA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-&gt;listBox2-&gt;Items-&gt;Add(student);</w:t>
      </w:r>
    </w:p>
    <w:p w14:paraId="199DBF0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</w:p>
    <w:p w14:paraId="53B64064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11D115CC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sw-&gt;Close();</w:t>
      </w:r>
    </w:p>
    <w:p w14:paraId="1D3DE1F1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-&gt;textBox1-&gt;Clear();</w:t>
      </w:r>
    </w:p>
    <w:p w14:paraId="6A11A22E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4187B16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0DAE7FF6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Void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button3_Click(System::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Object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sender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, System::</w:t>
      </w:r>
      <w:r w:rsidRPr="00DD0D85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EventArgs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DD0D85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e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7A6FC047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(listBox1-&gt;Items-&gt;Count &gt; 0) {</w:t>
      </w:r>
    </w:p>
    <w:p w14:paraId="2C3061AD" w14:textId="77777777" w:rsidR="00DD0D85" w:rsidRPr="00DD0D85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-&gt;listBox1-&gt;Items-&gt;RemoveAt(listBox1-&gt;Items-&gt;Count - 1);</w:t>
      </w:r>
    </w:p>
    <w:p w14:paraId="571FE351" w14:textId="77777777" w:rsidR="00DD0D85" w:rsidRPr="00BF0658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DD0D85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fh-&gt;DelStudent(name);</w:t>
      </w:r>
    </w:p>
    <w:p w14:paraId="7D60807A" w14:textId="77777777" w:rsidR="00DD0D85" w:rsidRPr="00BF0658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  <w:t>}</w:t>
      </w:r>
    </w:p>
    <w:p w14:paraId="7A2DB14B" w14:textId="77777777" w:rsidR="00DD0D85" w:rsidRPr="00BF0658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45F77684" w14:textId="77777777" w:rsidR="00DD0D85" w:rsidRPr="00BF0658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};</w:t>
      </w:r>
    </w:p>
    <w:p w14:paraId="418A91ED" w14:textId="77777777" w:rsidR="00DD0D85" w:rsidRPr="00BF0658" w:rsidRDefault="00DD0D85" w:rsidP="00DD0D8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03D0D272" w14:textId="77777777" w:rsidR="00DD0D85" w:rsidRPr="00DD0D85" w:rsidRDefault="00DD0D85" w:rsidP="00DD0D85">
      <w:pPr>
        <w:rPr>
          <w:lang w:val="en-US"/>
        </w:rPr>
      </w:pPr>
    </w:p>
    <w:p w14:paraId="147536E4" w14:textId="31B5DDE3" w:rsidR="005E3E53" w:rsidRDefault="00BF0658" w:rsidP="005E3E53">
      <w:pPr>
        <w:pStyle w:val="2"/>
        <w:rPr>
          <w:lang w:val="en-US"/>
        </w:rPr>
      </w:pPr>
      <w:bookmarkStart w:id="11" w:name="_Toc163242326"/>
      <w:r>
        <w:rPr>
          <w:lang w:val="en-US"/>
        </w:rPr>
        <w:t>Filehandler</w:t>
      </w:r>
      <w:r w:rsidR="005E3E53">
        <w:rPr>
          <w:lang w:val="en-US"/>
        </w:rPr>
        <w:t>.cpp</w:t>
      </w:r>
      <w:bookmarkEnd w:id="11"/>
    </w:p>
    <w:p w14:paraId="325A9DA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"pch.h"</w:t>
      </w:r>
    </w:p>
    <w:p w14:paraId="595DDFE3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"FileHandler.h"</w:t>
      </w:r>
    </w:p>
    <w:p w14:paraId="0162F35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C1EFFD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5C49B8C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System::Collections;</w:t>
      </w:r>
    </w:p>
    <w:p w14:paraId="13421E7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System::Collections::Generic;</w:t>
      </w:r>
    </w:p>
    <w:p w14:paraId="6A972D8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4BA17F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::FileHandler(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32353D1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F763CB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TextFileName =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BF0658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"Students.txt"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3604987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studentGrades =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&gt;^&gt;();</w:t>
      </w:r>
    </w:p>
    <w:p w14:paraId="6958FDF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1613E18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3C0722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::SetTextFileName(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58E8282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5D58F57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TextFileName 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NewName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38CD06B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2C88187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7C20441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::AddStudent(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7CE1B1B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796AFD76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studentGrades[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] 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grades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;</w:t>
      </w:r>
    </w:p>
    <w:p w14:paraId="188A853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15245CE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F0BE06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::DelStudent(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75ADBAB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24E2029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studentGrades-&gt;Remove(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name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D8AF09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263D9DF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4E2BC6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&gt;^&gt;^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::GetName()</w:t>
      </w:r>
    </w:p>
    <w:p w14:paraId="29630F9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585AE37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studentGrades;</w:t>
      </w:r>
    </w:p>
    <w:p w14:paraId="31D4EF26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50E7510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::TextName() {</w:t>
      </w:r>
    </w:p>
    <w:p w14:paraId="551B8926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TextFileName;</w:t>
      </w:r>
    </w:p>
    <w:p w14:paraId="1C69655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1260F7E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D13D94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::GetStudentsByGrades(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6D822EC9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649BA4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result =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();</w:t>
      </w:r>
    </w:p>
    <w:p w14:paraId="457AEC03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17BD02D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KeyValuePair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&gt;^&gt; student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studentGrades)</w:t>
      </w:r>
    </w:p>
    <w:p w14:paraId="49238E9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7422C49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countFives = 0;</w:t>
      </w:r>
    </w:p>
    <w:p w14:paraId="74DCF7D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countFours = 0;</w:t>
      </w:r>
    </w:p>
    <w:p w14:paraId="5C1C363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countThrees = 0;</w:t>
      </w:r>
    </w:p>
    <w:p w14:paraId="4157B5D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countTwos = 0;</w:t>
      </w:r>
    </w:p>
    <w:p w14:paraId="5CE8C4B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68D05E4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grade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student.Value)</w:t>
      </w:r>
    </w:p>
    <w:p w14:paraId="1CBCA40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{</w:t>
      </w:r>
    </w:p>
    <w:p w14:paraId="0BEE68A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5) countFives++;</w:t>
      </w:r>
    </w:p>
    <w:p w14:paraId="5431B80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lastRenderedPageBreak/>
        <w:t xml:space="preserve">    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4) countFours++;</w:t>
      </w:r>
    </w:p>
    <w:p w14:paraId="126D5A2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3) countThrees++;</w:t>
      </w:r>
    </w:p>
    <w:p w14:paraId="0827745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else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(grade == 2) countTwos++;</w:t>
      </w:r>
    </w:p>
    <w:p w14:paraId="6CA5F01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}</w:t>
      </w:r>
    </w:p>
    <w:p w14:paraId="34F9543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5C208723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(countFives ==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countFours ==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countThrees ==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&amp;&amp; countTwos ==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66ED3CA7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{</w:t>
      </w:r>
    </w:p>
    <w:p w14:paraId="363CC4EF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    result-&gt;Add(student.Key);</w:t>
      </w:r>
    </w:p>
    <w:p w14:paraId="545BDEBD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    }</w:t>
      </w:r>
    </w:p>
    <w:p w14:paraId="637CD14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46764C3E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357B52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result;</w:t>
      </w:r>
    </w:p>
    <w:p w14:paraId="16CC54D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37E0334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F1CA70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::SaveToFileStudentsByGrades(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</w:t>
      </w:r>
    </w:p>
    <w:p w14:paraId="793F944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1728232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students = GetStudentsByGrades(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fives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fours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threes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twos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79D8CA2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0CD05593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 student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students)</w:t>
      </w:r>
    </w:p>
    <w:p w14:paraId="2F6F916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66296A8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System::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Console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::WriteLine(student);</w:t>
      </w:r>
    </w:p>
    <w:p w14:paraId="5DE824D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2DDA329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26D450B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System::IO::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sw =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System::IO::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StreamWriter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this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-&gt;TextFileName);</w:t>
      </w:r>
    </w:p>
    <w:p w14:paraId="3A29E96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for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each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^ student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students)</w:t>
      </w:r>
    </w:p>
    <w:p w14:paraId="74EBFB9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{</w:t>
      </w:r>
    </w:p>
    <w:p w14:paraId="1C1FD4A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    sw-&gt;WriteLine(student);</w:t>
      </w:r>
    </w:p>
    <w:p w14:paraId="0C2CF93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}</w:t>
      </w:r>
    </w:p>
    <w:p w14:paraId="346236F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sw-&gt;Close();</w:t>
      </w:r>
    </w:p>
    <w:p w14:paraId="290E1BC4" w14:textId="36E42043" w:rsidR="00BF0658" w:rsidRPr="00BF0658" w:rsidRDefault="00BF0658" w:rsidP="00BF0658"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</w:t>
      </w:r>
    </w:p>
    <w:p w14:paraId="7CC1B7BE" w14:textId="6D53495D" w:rsidR="005E3E53" w:rsidRDefault="00BF0658" w:rsidP="005E3E53">
      <w:pPr>
        <w:pStyle w:val="2"/>
        <w:rPr>
          <w:lang w:val="en-US"/>
        </w:rPr>
      </w:pPr>
      <w:bookmarkStart w:id="12" w:name="_Toc163242327"/>
      <w:r>
        <w:rPr>
          <w:lang w:val="en-US"/>
        </w:rPr>
        <w:t>lab5</w:t>
      </w:r>
      <w:r w:rsidR="005E3E53" w:rsidRPr="00BF0658">
        <w:rPr>
          <w:lang w:val="en-US"/>
        </w:rPr>
        <w:t>.</w:t>
      </w:r>
      <w:r w:rsidR="005E3E53">
        <w:rPr>
          <w:lang w:val="en-US"/>
        </w:rPr>
        <w:t>cpp</w:t>
      </w:r>
      <w:bookmarkEnd w:id="12"/>
    </w:p>
    <w:p w14:paraId="4D76451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#include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A31515"/>
          <w:sz w:val="19"/>
          <w:szCs w:val="19"/>
          <w:lang w:val="en-US"/>
          <w14:ligatures w14:val="none"/>
        </w:rPr>
        <w:t>"Lab5.h"</w:t>
      </w:r>
    </w:p>
    <w:p w14:paraId="4D44E3CF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66E46A5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63D08C41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System::Windows::Forms;</w:t>
      </w:r>
    </w:p>
    <w:p w14:paraId="52A1951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ALab5;</w:t>
      </w:r>
    </w:p>
    <w:p w14:paraId="1BE1A0BF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[STAThread]</w:t>
      </w:r>
    </w:p>
    <w:p w14:paraId="39E08FD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main(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^&gt;^ </w:t>
      </w:r>
      <w:r w:rsidRPr="00BF0658">
        <w:rPr>
          <w:rFonts w:ascii="Cascadia Mono" w:hAnsi="Cascadia Mono" w:cs="Cascadia Mono"/>
          <w:color w:val="808080"/>
          <w:sz w:val="19"/>
          <w:szCs w:val="19"/>
          <w:lang w:val="en-US"/>
          <w14:ligatures w14:val="none"/>
        </w:rPr>
        <w:t>args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 {</w:t>
      </w:r>
    </w:p>
    <w:p w14:paraId="76FBC7E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Application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::EnableVisualStyles();</w:t>
      </w:r>
    </w:p>
    <w:p w14:paraId="3430F91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Application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::SetCompatibleTextRenderingDefault(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false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55D06063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Application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::Run(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gcnew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Lab5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());</w:t>
      </w:r>
    </w:p>
    <w:p w14:paraId="360E93E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684DBC65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ab/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return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0;</w:t>
      </w:r>
    </w:p>
    <w:p w14:paraId="09414B9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}</w:t>
      </w:r>
    </w:p>
    <w:p w14:paraId="2F327750" w14:textId="77777777" w:rsidR="00BF0658" w:rsidRPr="00BF0658" w:rsidRDefault="00BF0658" w:rsidP="00BF0658">
      <w:pPr>
        <w:rPr>
          <w:lang w:val="en-US"/>
        </w:rPr>
      </w:pPr>
    </w:p>
    <w:p w14:paraId="2ED23D2C" w14:textId="7E6B1CCC" w:rsidR="005E3E53" w:rsidRDefault="00BF0658" w:rsidP="005E3E53">
      <w:pPr>
        <w:pStyle w:val="2"/>
        <w:rPr>
          <w:lang w:val="en-US"/>
        </w:rPr>
      </w:pPr>
      <w:bookmarkStart w:id="13" w:name="_Toc163242328"/>
      <w:r>
        <w:rPr>
          <w:lang w:val="en-US"/>
        </w:rPr>
        <w:t>filehandler</w:t>
      </w:r>
      <w:r w:rsidR="005E3E53" w:rsidRPr="00BF0658">
        <w:t>.</w:t>
      </w:r>
      <w:r w:rsidR="005E3E53">
        <w:rPr>
          <w:lang w:val="en-US"/>
        </w:rPr>
        <w:t>h</w:t>
      </w:r>
      <w:bookmarkEnd w:id="13"/>
    </w:p>
    <w:p w14:paraId="0A2C77BF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System;</w:t>
      </w:r>
    </w:p>
    <w:p w14:paraId="66FA901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System::Collections;</w:t>
      </w:r>
    </w:p>
    <w:p w14:paraId="3577651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using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namespace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System::Collections::Generic;</w:t>
      </w:r>
    </w:p>
    <w:p w14:paraId="406D811D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</w:p>
    <w:p w14:paraId="43FF0F00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ref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class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</w:p>
    <w:p w14:paraId="2AEF483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{</w:t>
      </w:r>
    </w:p>
    <w:p w14:paraId="38B16DC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lastRenderedPageBreak/>
        <w:t>public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09CDF777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Конструктор</w:t>
      </w:r>
      <w:r w:rsidRPr="00BF0658">
        <w:rPr>
          <w:rFonts w:ascii="Cascadia Mono" w:hAnsi="Cascadia Mono" w:cs="Cascadia Mono"/>
          <w:color w:val="008000"/>
          <w:sz w:val="19"/>
          <w:szCs w:val="19"/>
          <w:lang w:val="en-US"/>
          <w14:ligatures w14:val="non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класса</w:t>
      </w:r>
    </w:p>
    <w:p w14:paraId="3D9B473A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FileHandler(</w:t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);</w:t>
      </w:r>
    </w:p>
    <w:p w14:paraId="0908625A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Добавить студента с оценками в список</w:t>
      </w:r>
    </w:p>
    <w:p w14:paraId="21B1C7DA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AddStudent(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&gt;^);</w:t>
      </w:r>
    </w:p>
    <w:p w14:paraId="3C4CAFAA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Удалить студента из списка</w:t>
      </w:r>
    </w:p>
    <w:p w14:paraId="64FBF2CF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DelStudent(</w:t>
      </w:r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^);</w:t>
      </w:r>
    </w:p>
    <w:p w14:paraId="309ED82D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Установить имя файла для сохранения результатов поиска</w:t>
      </w:r>
    </w:p>
    <w:p w14:paraId="58D7FC2E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14:ligatures w14:val="non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SetTextFileName(</w:t>
      </w:r>
      <w:r>
        <w:rPr>
          <w:rFonts w:ascii="Cascadia Mono" w:hAnsi="Cascadia Mono" w:cs="Cascadia Mono"/>
          <w:color w:val="2B91AF"/>
          <w:sz w:val="19"/>
          <w:szCs w:val="19"/>
          <w14:ligatures w14:val="non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^);</w:t>
      </w:r>
    </w:p>
    <w:p w14:paraId="70F255A3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Получить список студентов с заданным количеством оценок</w:t>
      </w:r>
    </w:p>
    <w:p w14:paraId="1BCC41C2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ArrayList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GetStudentsByGrades(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0603668D" w14:textId="77777777" w:rsid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none"/>
        </w:rPr>
        <w:t>// Сохранить список студентов с заданным количеством оценок</w:t>
      </w:r>
    </w:p>
    <w:p w14:paraId="4B81F61B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void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SaveToFileStudentsByGrades(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, 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);</w:t>
      </w:r>
    </w:p>
    <w:p w14:paraId="53CB3D34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&gt;^&gt;^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::GetName();</w:t>
      </w:r>
    </w:p>
    <w:p w14:paraId="36F7D419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FileHandler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::TextName();</w:t>
      </w:r>
    </w:p>
    <w:p w14:paraId="5C90A59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private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:</w:t>
      </w:r>
    </w:p>
    <w:p w14:paraId="342E4C68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^ TextFileName;</w:t>
      </w:r>
    </w:p>
    <w:p w14:paraId="6F35F97C" w14:textId="77777777" w:rsidR="00BF0658" w:rsidRPr="00BF0658" w:rsidRDefault="00BF0658" w:rsidP="00BF065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</w:pP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   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Dictionary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String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 xml:space="preserve">^, </w:t>
      </w:r>
      <w:r w:rsidRPr="00BF0658">
        <w:rPr>
          <w:rFonts w:ascii="Cascadia Mono" w:hAnsi="Cascadia Mono" w:cs="Cascadia Mono"/>
          <w:color w:val="2B91AF"/>
          <w:sz w:val="19"/>
          <w:szCs w:val="19"/>
          <w:lang w:val="en-US"/>
          <w14:ligatures w14:val="none"/>
        </w:rPr>
        <w:t>List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&lt;</w:t>
      </w:r>
      <w:r w:rsidRPr="00BF0658">
        <w:rPr>
          <w:rFonts w:ascii="Cascadia Mono" w:hAnsi="Cascadia Mono" w:cs="Cascadia Mono"/>
          <w:color w:val="0000FF"/>
          <w:sz w:val="19"/>
          <w:szCs w:val="19"/>
          <w:lang w:val="en-US"/>
          <w14:ligatures w14:val="none"/>
        </w:rPr>
        <w:t>int</w:t>
      </w:r>
      <w:r w:rsidRPr="00BF0658">
        <w:rPr>
          <w:rFonts w:ascii="Cascadia Mono" w:hAnsi="Cascadia Mono" w:cs="Cascadia Mono"/>
          <w:color w:val="000000"/>
          <w:sz w:val="19"/>
          <w:szCs w:val="19"/>
          <w:lang w:val="en-US"/>
          <w14:ligatures w14:val="none"/>
        </w:rPr>
        <w:t>&gt;^&gt;^ studentGrades;</w:t>
      </w:r>
    </w:p>
    <w:p w14:paraId="714FBE3F" w14:textId="04B103BC" w:rsidR="00BF0658" w:rsidRPr="00BF0658" w:rsidRDefault="00BF0658" w:rsidP="00BF0658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none"/>
        </w:rPr>
        <w:t>};</w:t>
      </w:r>
    </w:p>
    <w:p w14:paraId="2E7ABC67" w14:textId="229FDEAB" w:rsidR="005E3E53" w:rsidRDefault="00BF0658" w:rsidP="005E3E53">
      <w:pPr>
        <w:pStyle w:val="2"/>
        <w:rPr>
          <w:lang w:val="en-US"/>
        </w:rPr>
      </w:pPr>
      <w:bookmarkStart w:id="14" w:name="_Toc163242329"/>
      <w:r w:rsidRPr="00BF0658">
        <w:rPr>
          <w:lang w:val="en-US"/>
        </w:rPr>
        <w:drawing>
          <wp:anchor distT="0" distB="0" distL="114300" distR="114300" simplePos="0" relativeHeight="251664384" behindDoc="1" locked="0" layoutInCell="1" allowOverlap="1" wp14:anchorId="47B47A71" wp14:editId="6DC149B5">
            <wp:simplePos x="0" y="0"/>
            <wp:positionH relativeFrom="column">
              <wp:posOffset>-108585</wp:posOffset>
            </wp:positionH>
            <wp:positionV relativeFrom="paragraph">
              <wp:posOffset>662305</wp:posOffset>
            </wp:positionV>
            <wp:extent cx="5940425" cy="3662045"/>
            <wp:effectExtent l="0" t="0" r="3175" b="0"/>
            <wp:wrapTight wrapText="bothSides">
              <wp:wrapPolygon edited="0">
                <wp:start x="0" y="0"/>
                <wp:lineTo x="0" y="21461"/>
                <wp:lineTo x="21542" y="21461"/>
                <wp:lineTo x="2154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lab5</w:t>
      </w:r>
      <w:r w:rsidR="005E3E53" w:rsidRPr="00BF0658">
        <w:t>.</w:t>
      </w:r>
      <w:bookmarkEnd w:id="14"/>
      <w:r>
        <w:rPr>
          <w:lang w:val="en-US"/>
        </w:rPr>
        <w:t>h[</w:t>
      </w:r>
      <w:r>
        <w:t>конструкт</w:t>
      </w:r>
      <w:r>
        <w:rPr>
          <w:lang w:val="en-US"/>
        </w:rPr>
        <w:t>]</w:t>
      </w:r>
    </w:p>
    <w:p w14:paraId="56B3B415" w14:textId="5AFC784C" w:rsidR="00BF0658" w:rsidRPr="00BF0658" w:rsidRDefault="00BF0658" w:rsidP="00BF0658">
      <w:pPr>
        <w:rPr>
          <w:lang w:val="en-US"/>
        </w:rPr>
      </w:pPr>
    </w:p>
    <w:p w14:paraId="1FB39212" w14:textId="7E60623C" w:rsidR="005E3E53" w:rsidRPr="00BF0658" w:rsidRDefault="005E3E53" w:rsidP="00DD0D85">
      <w:pPr>
        <w:pStyle w:val="a"/>
        <w:numPr>
          <w:ilvl w:val="0"/>
          <w:numId w:val="0"/>
        </w:numPr>
        <w:rPr>
          <w:lang w:val="ru-RU"/>
        </w:rPr>
      </w:pPr>
    </w:p>
    <w:sectPr w:rsidR="005E3E53" w:rsidRPr="00BF0658" w:rsidSect="0060184B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49F65D" w14:textId="77777777" w:rsidR="002F7BF7" w:rsidRDefault="002F7BF7" w:rsidP="0060184B">
      <w:pPr>
        <w:spacing w:line="240" w:lineRule="auto"/>
      </w:pPr>
      <w:r>
        <w:separator/>
      </w:r>
    </w:p>
  </w:endnote>
  <w:endnote w:type="continuationSeparator" w:id="0">
    <w:p w14:paraId="23049237" w14:textId="77777777" w:rsidR="002F7BF7" w:rsidRDefault="002F7BF7" w:rsidP="006018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0B1B0" w14:textId="68355E7A" w:rsidR="0060184B" w:rsidRDefault="0060184B" w:rsidP="0060184B">
    <w:pPr>
      <w:pStyle w:val="af2"/>
      <w:ind w:firstLine="0"/>
    </w:pPr>
    <w:r>
      <w:tab/>
    </w:r>
    <w:sdt>
      <w:sdtPr>
        <w:id w:val="-1044982613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sdtContent>
    </w:sdt>
  </w:p>
  <w:p w14:paraId="711D1099" w14:textId="77777777" w:rsidR="0060184B" w:rsidRDefault="0060184B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234C3" w14:textId="77777777" w:rsidR="002F7BF7" w:rsidRDefault="002F7BF7" w:rsidP="0060184B">
      <w:pPr>
        <w:spacing w:line="240" w:lineRule="auto"/>
      </w:pPr>
      <w:r>
        <w:separator/>
      </w:r>
    </w:p>
  </w:footnote>
  <w:footnote w:type="continuationSeparator" w:id="0">
    <w:p w14:paraId="4B4598C1" w14:textId="77777777" w:rsidR="002F7BF7" w:rsidRDefault="002F7BF7" w:rsidP="0060184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297F"/>
    <w:multiLevelType w:val="hybridMultilevel"/>
    <w:tmpl w:val="B84E09D6"/>
    <w:lvl w:ilvl="0" w:tplc="891676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AC7B0A"/>
    <w:multiLevelType w:val="hybridMultilevel"/>
    <w:tmpl w:val="F2AE8AE6"/>
    <w:lvl w:ilvl="0" w:tplc="11506F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A662BDE"/>
    <w:multiLevelType w:val="multilevel"/>
    <w:tmpl w:val="518CC82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3F4330AC"/>
    <w:multiLevelType w:val="hybridMultilevel"/>
    <w:tmpl w:val="1E2A9A46"/>
    <w:lvl w:ilvl="0" w:tplc="F30CCF72">
      <w:start w:val="1"/>
      <w:numFmt w:val="decimal"/>
      <w:suff w:val="space"/>
      <w:lvlText w:val="%1."/>
      <w:lvlJc w:val="left"/>
      <w:pPr>
        <w:ind w:left="1417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FD3F2D"/>
    <w:multiLevelType w:val="hybridMultilevel"/>
    <w:tmpl w:val="A55C34E8"/>
    <w:lvl w:ilvl="0" w:tplc="0BFE58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02DDA"/>
    <w:multiLevelType w:val="hybridMultilevel"/>
    <w:tmpl w:val="0DB435CE"/>
    <w:lvl w:ilvl="0" w:tplc="88A45BD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7DC123A"/>
    <w:multiLevelType w:val="hybridMultilevel"/>
    <w:tmpl w:val="14C6421E"/>
    <w:lvl w:ilvl="0" w:tplc="16368E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C871C16"/>
    <w:multiLevelType w:val="multilevel"/>
    <w:tmpl w:val="DBCA4E72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4E14165B"/>
    <w:multiLevelType w:val="hybridMultilevel"/>
    <w:tmpl w:val="A880E2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3B7A08"/>
    <w:multiLevelType w:val="hybridMultilevel"/>
    <w:tmpl w:val="A18C1A3C"/>
    <w:lvl w:ilvl="0" w:tplc="E5B8754E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A13640"/>
    <w:multiLevelType w:val="hybridMultilevel"/>
    <w:tmpl w:val="001C7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A223608"/>
    <w:multiLevelType w:val="hybridMultilevel"/>
    <w:tmpl w:val="4146999C"/>
    <w:lvl w:ilvl="0" w:tplc="0BFE586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  <w:spacing w:val="0"/>
        <w:w w:val="100"/>
        <w:position w:val="0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7AFD1B7C"/>
    <w:multiLevelType w:val="hybridMultilevel"/>
    <w:tmpl w:val="340069D0"/>
    <w:lvl w:ilvl="0" w:tplc="A99421FA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E4906AD"/>
    <w:multiLevelType w:val="multilevel"/>
    <w:tmpl w:val="6DA2805E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6"/>
  </w:num>
  <w:num w:numId="5">
    <w:abstractNumId w:val="9"/>
  </w:num>
  <w:num w:numId="6">
    <w:abstractNumId w:val="2"/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10"/>
  </w:num>
  <w:num w:numId="19">
    <w:abstractNumId w:val="1"/>
  </w:num>
  <w:num w:numId="20">
    <w:abstractNumId w:val="7"/>
  </w:num>
  <w:num w:numId="21">
    <w:abstractNumId w:val="9"/>
    <w:lvlOverride w:ilvl="0">
      <w:startOverride w:val="1"/>
    </w:lvlOverride>
  </w:num>
  <w:num w:numId="22">
    <w:abstractNumId w:val="5"/>
  </w:num>
  <w:num w:numId="23">
    <w:abstractNumId w:val="8"/>
  </w:num>
  <w:num w:numId="24">
    <w:abstractNumId w:val="3"/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  <w:num w:numId="27">
    <w:abstractNumId w:val="12"/>
  </w:num>
  <w:num w:numId="28">
    <w:abstractNumId w:val="13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AF"/>
    <w:rsid w:val="00065099"/>
    <w:rsid w:val="00092E4B"/>
    <w:rsid w:val="0012683E"/>
    <w:rsid w:val="001400F2"/>
    <w:rsid w:val="001470E8"/>
    <w:rsid w:val="00173372"/>
    <w:rsid w:val="001821C2"/>
    <w:rsid w:val="00185668"/>
    <w:rsid w:val="00194EB0"/>
    <w:rsid w:val="001A70BE"/>
    <w:rsid w:val="001B5EE2"/>
    <w:rsid w:val="002709BC"/>
    <w:rsid w:val="002C374E"/>
    <w:rsid w:val="002F7BF7"/>
    <w:rsid w:val="003002BA"/>
    <w:rsid w:val="00324FFA"/>
    <w:rsid w:val="003366B1"/>
    <w:rsid w:val="00340E0A"/>
    <w:rsid w:val="00341470"/>
    <w:rsid w:val="00357893"/>
    <w:rsid w:val="003B0423"/>
    <w:rsid w:val="003E60CB"/>
    <w:rsid w:val="004262DF"/>
    <w:rsid w:val="0048071E"/>
    <w:rsid w:val="004F5A86"/>
    <w:rsid w:val="00580910"/>
    <w:rsid w:val="005B418F"/>
    <w:rsid w:val="005D77DE"/>
    <w:rsid w:val="005E3E53"/>
    <w:rsid w:val="0060184B"/>
    <w:rsid w:val="00623056"/>
    <w:rsid w:val="006D01BA"/>
    <w:rsid w:val="00722AF0"/>
    <w:rsid w:val="00737E5B"/>
    <w:rsid w:val="00764876"/>
    <w:rsid w:val="00767631"/>
    <w:rsid w:val="0078670A"/>
    <w:rsid w:val="007A6A51"/>
    <w:rsid w:val="007B5CCC"/>
    <w:rsid w:val="008174F4"/>
    <w:rsid w:val="00824664"/>
    <w:rsid w:val="00884395"/>
    <w:rsid w:val="008B4352"/>
    <w:rsid w:val="008D7C36"/>
    <w:rsid w:val="008F0ADB"/>
    <w:rsid w:val="00916ABF"/>
    <w:rsid w:val="00935130"/>
    <w:rsid w:val="00943D9E"/>
    <w:rsid w:val="009824C4"/>
    <w:rsid w:val="00984FC9"/>
    <w:rsid w:val="009853BB"/>
    <w:rsid w:val="00995145"/>
    <w:rsid w:val="009A768B"/>
    <w:rsid w:val="00A47CB1"/>
    <w:rsid w:val="00A623E1"/>
    <w:rsid w:val="00B16BBB"/>
    <w:rsid w:val="00B323C9"/>
    <w:rsid w:val="00B434EA"/>
    <w:rsid w:val="00BA29AF"/>
    <w:rsid w:val="00BA2C08"/>
    <w:rsid w:val="00BA363B"/>
    <w:rsid w:val="00BE74A2"/>
    <w:rsid w:val="00BF0658"/>
    <w:rsid w:val="00BF1E80"/>
    <w:rsid w:val="00C02448"/>
    <w:rsid w:val="00C26556"/>
    <w:rsid w:val="00C731A5"/>
    <w:rsid w:val="00CD52AF"/>
    <w:rsid w:val="00D01210"/>
    <w:rsid w:val="00D02C31"/>
    <w:rsid w:val="00D038DB"/>
    <w:rsid w:val="00D376B1"/>
    <w:rsid w:val="00D414E3"/>
    <w:rsid w:val="00D71654"/>
    <w:rsid w:val="00DA3F07"/>
    <w:rsid w:val="00DD0D85"/>
    <w:rsid w:val="00DE6143"/>
    <w:rsid w:val="00DF3986"/>
    <w:rsid w:val="00E01A02"/>
    <w:rsid w:val="00E53AAA"/>
    <w:rsid w:val="00E73E86"/>
    <w:rsid w:val="00EB1F58"/>
    <w:rsid w:val="00EB44B5"/>
    <w:rsid w:val="00F02D1F"/>
    <w:rsid w:val="00F25B6D"/>
    <w:rsid w:val="00F437DB"/>
    <w:rsid w:val="00F655E1"/>
    <w:rsid w:val="00F7018B"/>
    <w:rsid w:val="00F72EDC"/>
    <w:rsid w:val="00FD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751B"/>
  <w15:chartTrackingRefBased/>
  <w15:docId w15:val="{3E8A6CA9-19B0-43C2-8387-C03AF725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B418F"/>
    <w:pPr>
      <w:spacing w:after="0" w:line="360" w:lineRule="auto"/>
      <w:ind w:firstLine="709"/>
      <w:jc w:val="both"/>
    </w:pPr>
    <w:rPr>
      <w:rFonts w:ascii="Times New Roman" w:hAnsi="Times New Roman"/>
      <w:sz w:val="28"/>
      <w14:ligatures w14:val="standard"/>
    </w:rPr>
  </w:style>
  <w:style w:type="paragraph" w:styleId="1">
    <w:name w:val="heading 1"/>
    <w:basedOn w:val="a0"/>
    <w:next w:val="a0"/>
    <w:link w:val="10"/>
    <w:autoRedefine/>
    <w:uiPriority w:val="9"/>
    <w:qFormat/>
    <w:rsid w:val="00194EB0"/>
    <w:pPr>
      <w:keepNext/>
      <w:keepLines/>
      <w:pageBreakBefore/>
      <w:spacing w:after="28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B1F58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caps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737E5B"/>
    <w:pPr>
      <w:keepNext/>
      <w:keepLines/>
      <w:spacing w:after="28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E53AAA"/>
    <w:pPr>
      <w:keepNext/>
      <w:keepLines/>
      <w:spacing w:before="40"/>
      <w:ind w:firstLine="0"/>
      <w:jc w:val="center"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0"/>
    <w:next w:val="a0"/>
    <w:link w:val="50"/>
    <w:uiPriority w:val="9"/>
    <w:unhideWhenUsed/>
    <w:qFormat/>
    <w:rsid w:val="000650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0650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0650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0"/>
    <w:next w:val="a0"/>
    <w:link w:val="80"/>
    <w:uiPriority w:val="9"/>
    <w:unhideWhenUsed/>
    <w:qFormat/>
    <w:rsid w:val="000650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0650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Subtitle"/>
    <w:basedOn w:val="a0"/>
    <w:next w:val="a0"/>
    <w:link w:val="a5"/>
    <w:uiPriority w:val="11"/>
    <w:qFormat/>
    <w:rsid w:val="00065099"/>
    <w:pPr>
      <w:numPr>
        <w:ilvl w:val="1"/>
      </w:numPr>
      <w:spacing w:after="160"/>
      <w:ind w:firstLine="709"/>
    </w:pPr>
    <w:rPr>
      <w:rFonts w:eastAsiaTheme="minorEastAsia"/>
      <w:spacing w:val="15"/>
    </w:rPr>
  </w:style>
  <w:style w:type="character" w:customStyle="1" w:styleId="10">
    <w:name w:val="Заголовок 1 Знак"/>
    <w:basedOn w:val="a1"/>
    <w:link w:val="1"/>
    <w:uiPriority w:val="9"/>
    <w:rsid w:val="00194EB0"/>
    <w:rPr>
      <w:rFonts w:ascii="Times New Roman" w:eastAsiaTheme="majorEastAsia" w:hAnsi="Times New Roman" w:cstheme="majorBidi"/>
      <w:b/>
      <w:caps/>
      <w:sz w:val="28"/>
      <w:szCs w:val="32"/>
      <w14:ligatures w14:val="standard"/>
    </w:rPr>
  </w:style>
  <w:style w:type="character" w:customStyle="1" w:styleId="20">
    <w:name w:val="Заголовок 2 Знак"/>
    <w:basedOn w:val="a1"/>
    <w:link w:val="2"/>
    <w:uiPriority w:val="9"/>
    <w:rsid w:val="00EB1F58"/>
    <w:rPr>
      <w:rFonts w:ascii="Times New Roman" w:eastAsiaTheme="majorEastAsia" w:hAnsi="Times New Roman" w:cstheme="majorBidi"/>
      <w:b/>
      <w:caps/>
      <w:sz w:val="28"/>
      <w:szCs w:val="26"/>
      <w14:ligatures w14:val="standard"/>
    </w:rPr>
  </w:style>
  <w:style w:type="character" w:customStyle="1" w:styleId="30">
    <w:name w:val="Заголовок 3 Знак"/>
    <w:basedOn w:val="a1"/>
    <w:link w:val="3"/>
    <w:uiPriority w:val="9"/>
    <w:rsid w:val="00737E5B"/>
    <w:rPr>
      <w:rFonts w:ascii="Times New Roman" w:eastAsiaTheme="majorEastAsia" w:hAnsi="Times New Roman" w:cstheme="majorBidi"/>
      <w:b/>
      <w:sz w:val="28"/>
      <w:szCs w:val="24"/>
      <w14:ligatures w14:val="standard"/>
    </w:rPr>
  </w:style>
  <w:style w:type="character" w:customStyle="1" w:styleId="40">
    <w:name w:val="Заголовок 4 Знак"/>
    <w:basedOn w:val="a1"/>
    <w:link w:val="4"/>
    <w:uiPriority w:val="9"/>
    <w:rsid w:val="00E53AAA"/>
    <w:rPr>
      <w:rFonts w:ascii="Times New Roman" w:eastAsiaTheme="majorEastAsia" w:hAnsi="Times New Roman" w:cstheme="majorBidi"/>
      <w:b/>
      <w:iCs/>
      <w:caps/>
      <w:sz w:val="28"/>
      <w14:ligatures w14:val="standard"/>
    </w:rPr>
  </w:style>
  <w:style w:type="paragraph" w:styleId="a6">
    <w:name w:val="Title"/>
    <w:basedOn w:val="a0"/>
    <w:next w:val="a0"/>
    <w:link w:val="a7"/>
    <w:autoRedefine/>
    <w:uiPriority w:val="10"/>
    <w:qFormat/>
    <w:rsid w:val="00623056"/>
    <w:pPr>
      <w:contextualSpacing/>
    </w:pPr>
    <w:rPr>
      <w:rFonts w:eastAsiaTheme="majorEastAsia" w:cstheme="majorBidi"/>
      <w:caps/>
      <w:spacing w:val="-10"/>
      <w:kern w:val="28"/>
      <w:szCs w:val="56"/>
    </w:rPr>
  </w:style>
  <w:style w:type="character" w:customStyle="1" w:styleId="a7">
    <w:name w:val="Заголовок Знак"/>
    <w:basedOn w:val="a1"/>
    <w:link w:val="a6"/>
    <w:uiPriority w:val="10"/>
    <w:rsid w:val="00623056"/>
    <w:rPr>
      <w:rFonts w:ascii="Times New Roman" w:eastAsiaTheme="majorEastAsia" w:hAnsi="Times New Roman" w:cstheme="majorBidi"/>
      <w:caps/>
      <w:spacing w:val="-10"/>
      <w:kern w:val="28"/>
      <w:sz w:val="28"/>
      <w:szCs w:val="56"/>
      <w14:ligatures w14:val="standard"/>
    </w:rPr>
  </w:style>
  <w:style w:type="paragraph" w:styleId="a8">
    <w:name w:val="TOC Heading"/>
    <w:basedOn w:val="1"/>
    <w:next w:val="a0"/>
    <w:uiPriority w:val="39"/>
    <w:unhideWhenUsed/>
    <w:qFormat/>
    <w:rsid w:val="00065099"/>
    <w:pPr>
      <w:spacing w:before="240" w:line="259" w:lineRule="auto"/>
      <w:jc w:val="left"/>
      <w:outlineLvl w:val="9"/>
    </w:pPr>
    <w:rPr>
      <w:rFonts w:asciiTheme="majorHAnsi" w:hAnsiTheme="majorHAnsi"/>
      <w:caps w:val="0"/>
      <w:color w:val="2F5496" w:themeColor="accent1" w:themeShade="BF"/>
      <w:sz w:val="32"/>
      <w:lang w:eastAsia="ru-RU"/>
      <w14:ligatures w14:val="none"/>
    </w:rPr>
  </w:style>
  <w:style w:type="paragraph" w:customStyle="1" w:styleId="a9">
    <w:name w:val="Обычный с отступом"/>
    <w:basedOn w:val="a0"/>
    <w:autoRedefine/>
    <w:rsid w:val="00623056"/>
    <w:pPr>
      <w:spacing w:before="140"/>
    </w:pPr>
  </w:style>
  <w:style w:type="character" w:customStyle="1" w:styleId="a5">
    <w:name w:val="Подзаголовок Знак"/>
    <w:basedOn w:val="a1"/>
    <w:link w:val="a4"/>
    <w:uiPriority w:val="11"/>
    <w:rsid w:val="00065099"/>
    <w:rPr>
      <w:rFonts w:ascii="Times New Roman" w:eastAsiaTheme="minorEastAsia" w:hAnsi="Times New Roman"/>
      <w:spacing w:val="15"/>
      <w:sz w:val="28"/>
      <w14:ligatures w14:val="standard"/>
    </w:rPr>
  </w:style>
  <w:style w:type="character" w:customStyle="1" w:styleId="50">
    <w:name w:val="Заголовок 5 Знак"/>
    <w:basedOn w:val="a1"/>
    <w:link w:val="5"/>
    <w:uiPriority w:val="9"/>
    <w:rsid w:val="00065099"/>
    <w:rPr>
      <w:rFonts w:asciiTheme="majorHAnsi" w:eastAsiaTheme="majorEastAsia" w:hAnsiTheme="majorHAnsi" w:cstheme="majorBidi"/>
      <w:color w:val="2F5496" w:themeColor="accent1" w:themeShade="BF"/>
      <w:sz w:val="28"/>
      <w14:ligatures w14:val="standard"/>
    </w:rPr>
  </w:style>
  <w:style w:type="character" w:customStyle="1" w:styleId="60">
    <w:name w:val="Заголовок 6 Знак"/>
    <w:basedOn w:val="a1"/>
    <w:link w:val="6"/>
    <w:uiPriority w:val="9"/>
    <w:rsid w:val="00065099"/>
    <w:rPr>
      <w:rFonts w:asciiTheme="majorHAnsi" w:eastAsiaTheme="majorEastAsia" w:hAnsiTheme="majorHAnsi" w:cstheme="majorBidi"/>
      <w:color w:val="1F3763" w:themeColor="accent1" w:themeShade="7F"/>
      <w:sz w:val="28"/>
      <w14:ligatures w14:val="standard"/>
    </w:rPr>
  </w:style>
  <w:style w:type="character" w:customStyle="1" w:styleId="70">
    <w:name w:val="Заголовок 7 Знак"/>
    <w:basedOn w:val="a1"/>
    <w:link w:val="7"/>
    <w:uiPriority w:val="9"/>
    <w:rsid w:val="00065099"/>
    <w:rPr>
      <w:rFonts w:asciiTheme="majorHAnsi" w:eastAsiaTheme="majorEastAsia" w:hAnsiTheme="majorHAnsi" w:cstheme="majorBidi"/>
      <w:i/>
      <w:iCs/>
      <w:color w:val="1F3763" w:themeColor="accent1" w:themeShade="7F"/>
      <w:sz w:val="28"/>
      <w14:ligatures w14:val="standard"/>
    </w:rPr>
  </w:style>
  <w:style w:type="character" w:customStyle="1" w:styleId="80">
    <w:name w:val="Заголовок 8 Знак"/>
    <w:basedOn w:val="a1"/>
    <w:link w:val="8"/>
    <w:uiPriority w:val="9"/>
    <w:rsid w:val="00065099"/>
    <w:rPr>
      <w:rFonts w:asciiTheme="majorHAnsi" w:eastAsiaTheme="majorEastAsia" w:hAnsiTheme="majorHAnsi" w:cstheme="majorBidi"/>
      <w:color w:val="272727" w:themeColor="text1" w:themeTint="D8"/>
      <w:sz w:val="21"/>
      <w:szCs w:val="21"/>
      <w14:ligatures w14:val="standard"/>
    </w:rPr>
  </w:style>
  <w:style w:type="character" w:customStyle="1" w:styleId="90">
    <w:name w:val="Заголовок 9 Знак"/>
    <w:basedOn w:val="a1"/>
    <w:link w:val="9"/>
    <w:uiPriority w:val="9"/>
    <w:rsid w:val="0006509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14:ligatures w14:val="standard"/>
    </w:rPr>
  </w:style>
  <w:style w:type="paragraph" w:styleId="aa">
    <w:name w:val="No Spacing"/>
    <w:basedOn w:val="a0"/>
    <w:autoRedefine/>
    <w:uiPriority w:val="1"/>
    <w:rsid w:val="00065099"/>
    <w:pPr>
      <w:spacing w:line="240" w:lineRule="auto"/>
    </w:pPr>
  </w:style>
  <w:style w:type="character" w:styleId="ab">
    <w:name w:val="Strong"/>
    <w:basedOn w:val="a1"/>
    <w:uiPriority w:val="22"/>
    <w:qFormat/>
    <w:rsid w:val="00065099"/>
    <w:rPr>
      <w:b/>
      <w:bCs/>
    </w:rPr>
  </w:style>
  <w:style w:type="paragraph" w:styleId="11">
    <w:name w:val="toc 1"/>
    <w:basedOn w:val="a0"/>
    <w:next w:val="a0"/>
    <w:autoRedefine/>
    <w:uiPriority w:val="39"/>
    <w:unhideWhenUsed/>
    <w:rsid w:val="00065099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65099"/>
    <w:pPr>
      <w:spacing w:after="100"/>
      <w:ind w:left="280"/>
    </w:pPr>
  </w:style>
  <w:style w:type="character" w:styleId="ac">
    <w:name w:val="Hyperlink"/>
    <w:basedOn w:val="a1"/>
    <w:uiPriority w:val="99"/>
    <w:unhideWhenUsed/>
    <w:rsid w:val="00065099"/>
    <w:rPr>
      <w:color w:val="0563C1" w:themeColor="hyperlink"/>
      <w:u w:val="single"/>
    </w:rPr>
  </w:style>
  <w:style w:type="paragraph" w:styleId="31">
    <w:name w:val="toc 3"/>
    <w:basedOn w:val="a0"/>
    <w:next w:val="a0"/>
    <w:autoRedefine/>
    <w:uiPriority w:val="39"/>
    <w:unhideWhenUsed/>
    <w:rsid w:val="00065099"/>
    <w:pPr>
      <w:spacing w:after="100"/>
      <w:ind w:left="560"/>
    </w:pPr>
  </w:style>
  <w:style w:type="paragraph" w:styleId="41">
    <w:name w:val="toc 4"/>
    <w:basedOn w:val="a0"/>
    <w:next w:val="a0"/>
    <w:autoRedefine/>
    <w:uiPriority w:val="39"/>
    <w:unhideWhenUsed/>
    <w:rsid w:val="00065099"/>
    <w:pPr>
      <w:spacing w:after="100"/>
      <w:ind w:left="840"/>
    </w:pPr>
  </w:style>
  <w:style w:type="paragraph" w:customStyle="1" w:styleId="a">
    <w:name w:val="Листинг программы"/>
    <w:basedOn w:val="a0"/>
    <w:qFormat/>
    <w:rsid w:val="0048071E"/>
    <w:pPr>
      <w:numPr>
        <w:numId w:val="5"/>
      </w:numPr>
      <w:spacing w:line="240" w:lineRule="auto"/>
      <w:jc w:val="left"/>
    </w:pPr>
    <w:rPr>
      <w:rFonts w:ascii="Consolas" w:hAnsi="Consolas"/>
      <w:sz w:val="24"/>
      <w:szCs w:val="28"/>
      <w:lang w:val="en-US"/>
    </w:rPr>
  </w:style>
  <w:style w:type="paragraph" w:styleId="ad">
    <w:name w:val="List Paragraph"/>
    <w:basedOn w:val="a0"/>
    <w:uiPriority w:val="34"/>
    <w:qFormat/>
    <w:rsid w:val="00E73E86"/>
    <w:pPr>
      <w:ind w:left="720"/>
      <w:contextualSpacing/>
    </w:pPr>
  </w:style>
  <w:style w:type="paragraph" w:styleId="ae">
    <w:name w:val="caption"/>
    <w:basedOn w:val="a0"/>
    <w:next w:val="a0"/>
    <w:uiPriority w:val="35"/>
    <w:unhideWhenUsed/>
    <w:qFormat/>
    <w:rsid w:val="00EB1F5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Placeholder Text"/>
    <w:basedOn w:val="a1"/>
    <w:uiPriority w:val="99"/>
    <w:semiHidden/>
    <w:rsid w:val="00916ABF"/>
    <w:rPr>
      <w:color w:val="666666"/>
    </w:rPr>
  </w:style>
  <w:style w:type="paragraph" w:styleId="af0">
    <w:name w:val="header"/>
    <w:basedOn w:val="a0"/>
    <w:link w:val="af1"/>
    <w:uiPriority w:val="99"/>
    <w:unhideWhenUsed/>
    <w:rsid w:val="0060184B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ий колонтитул Знак"/>
    <w:basedOn w:val="a1"/>
    <w:link w:val="af0"/>
    <w:uiPriority w:val="99"/>
    <w:rsid w:val="0060184B"/>
    <w:rPr>
      <w:rFonts w:ascii="Times New Roman" w:hAnsi="Times New Roman"/>
      <w:sz w:val="28"/>
      <w14:ligatures w14:val="standard"/>
    </w:rPr>
  </w:style>
  <w:style w:type="paragraph" w:styleId="af2">
    <w:name w:val="footer"/>
    <w:basedOn w:val="a0"/>
    <w:link w:val="af3"/>
    <w:uiPriority w:val="99"/>
    <w:unhideWhenUsed/>
    <w:rsid w:val="0060184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60184B"/>
    <w:rPr>
      <w:rFonts w:ascii="Times New Roman" w:hAnsi="Times New Roman"/>
      <w:sz w:val="28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tions\OneDrive\OneDrive%20-%20&#1070;&#1078;&#1085;&#1099;&#1081;%20&#1060;&#1077;&#1076;&#1077;&#1088;&#1072;&#1083;&#1100;&#1085;&#1099;&#1081;%20&#1059;&#1085;&#1080;&#1074;&#1077;&#1088;&#1089;&#1080;&#1090;&#1077;&#1090;\&#1059;&#1063;&#1025;&#1041;&#1040;\&#1044;&#1086;&#1082;&#1091;&#1084;&#1077;&#1085;&#1090;&#1099;\&#1064;&#1072;&#1073;&#1083;&#1086;&#1085;%20&#1044;&#1086;&#1082;&#1091;&#1084;&#1077;&#1085;&#1090;&#1072;&#1094;&#1080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2313FCC-14B0-47EA-B4DF-610493C87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Документации.dotx</Template>
  <TotalTime>2</TotalTime>
  <Pages>13</Pages>
  <Words>2067</Words>
  <Characters>11786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Мумладзе</dc:creator>
  <cp:keywords/>
  <dc:description/>
  <cp:lastModifiedBy>Семён Абрамов</cp:lastModifiedBy>
  <cp:revision>3</cp:revision>
  <dcterms:created xsi:type="dcterms:W3CDTF">2024-06-07T19:09:00Z</dcterms:created>
  <dcterms:modified xsi:type="dcterms:W3CDTF">2024-06-07T19:10:00Z</dcterms:modified>
</cp:coreProperties>
</file>